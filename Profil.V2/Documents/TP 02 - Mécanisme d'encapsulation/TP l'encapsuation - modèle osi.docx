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2B1" w:rsidRPr="00CA250D" w:rsidRDefault="00FA6645" w:rsidP="001462B5">
      <w:pPr>
        <w:spacing w:beforeLines="20" w:afterLines="20" w:line="288" w:lineRule="auto"/>
        <w:jc w:val="center"/>
        <w:rPr>
          <w:rFonts w:ascii="Arial" w:eastAsiaTheme="minorHAnsi" w:hAnsi="Arial" w:cs="Arial"/>
          <w:b/>
          <w:sz w:val="40"/>
          <w:szCs w:val="40"/>
        </w:rPr>
      </w:pPr>
      <w:r w:rsidRPr="00CA250D">
        <w:rPr>
          <w:rFonts w:ascii="Arial" w:eastAsiaTheme="minorHAnsi" w:hAnsi="Arial" w:cs="Arial"/>
          <w:b/>
          <w:sz w:val="40"/>
          <w:szCs w:val="40"/>
        </w:rPr>
        <w:t>TP </w:t>
      </w:r>
      <w:r w:rsidR="005C79D7">
        <w:rPr>
          <w:rFonts w:ascii="Arial" w:eastAsiaTheme="minorHAnsi" w:hAnsi="Arial" w:cs="Arial"/>
          <w:b/>
          <w:sz w:val="40"/>
          <w:szCs w:val="40"/>
        </w:rPr>
        <w:t xml:space="preserve">n° 2 </w:t>
      </w:r>
      <w:r w:rsidRPr="00CA250D">
        <w:rPr>
          <w:rFonts w:ascii="Arial" w:eastAsiaTheme="minorHAnsi" w:hAnsi="Arial" w:cs="Arial"/>
          <w:b/>
          <w:sz w:val="40"/>
          <w:szCs w:val="40"/>
        </w:rPr>
        <w:t xml:space="preserve">: Le mécanisme d’encapsulation </w:t>
      </w:r>
      <w:r w:rsidR="005C79D7">
        <w:rPr>
          <w:rFonts w:ascii="Arial" w:eastAsiaTheme="minorHAnsi" w:hAnsi="Arial" w:cs="Arial"/>
          <w:b/>
          <w:sz w:val="40"/>
          <w:szCs w:val="40"/>
        </w:rPr>
        <w:br/>
      </w:r>
      <w:r w:rsidRPr="00CA250D">
        <w:rPr>
          <w:rFonts w:ascii="Arial" w:eastAsiaTheme="minorHAnsi" w:hAnsi="Arial" w:cs="Arial"/>
          <w:b/>
          <w:sz w:val="40"/>
          <w:szCs w:val="40"/>
        </w:rPr>
        <w:t xml:space="preserve">au travers d’une communication </w:t>
      </w:r>
      <w:r w:rsidR="00183059" w:rsidRPr="00CA250D">
        <w:rPr>
          <w:rFonts w:ascii="Arial" w:eastAsiaTheme="minorHAnsi" w:hAnsi="Arial" w:cs="Arial"/>
          <w:b/>
          <w:sz w:val="40"/>
          <w:szCs w:val="40"/>
        </w:rPr>
        <w:t>client/</w:t>
      </w:r>
      <w:r w:rsidRPr="00CA250D">
        <w:rPr>
          <w:rFonts w:ascii="Arial" w:eastAsiaTheme="minorHAnsi" w:hAnsi="Arial" w:cs="Arial"/>
          <w:b/>
          <w:sz w:val="40"/>
          <w:szCs w:val="40"/>
        </w:rPr>
        <w:t>serveur WEB</w:t>
      </w:r>
    </w:p>
    <w:p w:rsidR="00C012EA" w:rsidRDefault="00C012EA" w:rsidP="001462B5">
      <w:pPr>
        <w:pStyle w:val="Titre1"/>
        <w:pBdr>
          <w:bottom w:val="none" w:sz="0" w:space="0" w:color="auto"/>
        </w:pBdr>
        <w:spacing w:beforeLines="20" w:afterLines="20" w:line="288" w:lineRule="auto"/>
        <w:rPr>
          <w:rFonts w:ascii="Arial" w:hAnsi="Arial" w:cs="Arial"/>
          <w:b/>
          <w:sz w:val="26"/>
          <w:szCs w:val="26"/>
        </w:rPr>
      </w:pPr>
    </w:p>
    <w:p w:rsidR="001E40CF" w:rsidRPr="001E40CF" w:rsidRDefault="001E40CF" w:rsidP="001E40CF"/>
    <w:p w:rsidR="00100AB9" w:rsidRDefault="00100AB9" w:rsidP="001462B5">
      <w:pPr>
        <w:spacing w:beforeLines="20" w:afterLines="20" w:line="288" w:lineRule="auto"/>
      </w:pPr>
    </w:p>
    <w:p w:rsidR="00100AB9" w:rsidRDefault="00100AB9" w:rsidP="001462B5">
      <w:pPr>
        <w:spacing w:beforeLines="20" w:afterLines="20" w:line="288" w:lineRule="auto"/>
      </w:pPr>
    </w:p>
    <w:p w:rsidR="00F65D2B" w:rsidRPr="00D82B8B" w:rsidRDefault="00282966" w:rsidP="001462B5">
      <w:pPr>
        <w:pStyle w:val="Titre1"/>
        <w:keepNext/>
        <w:keepLines/>
        <w:pBdr>
          <w:bottom w:val="none" w:sz="0" w:space="0" w:color="auto"/>
        </w:pBdr>
        <w:spacing w:beforeLines="20" w:afterLines="20" w:line="288" w:lineRule="auto"/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</w:pPr>
      <w:r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 xml:space="preserve">1.  </w:t>
      </w:r>
      <w:r w:rsidR="002414F1" w:rsidRPr="00D82B8B"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>Introduction</w:t>
      </w:r>
    </w:p>
    <w:p w:rsidR="001E40CF" w:rsidRPr="001E40CF" w:rsidRDefault="001E40CF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10"/>
          <w:szCs w:val="10"/>
        </w:rPr>
      </w:pPr>
    </w:p>
    <w:p w:rsidR="00282966" w:rsidRPr="00B55BEE" w:rsidRDefault="00282966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6"/>
          <w:szCs w:val="26"/>
        </w:rPr>
      </w:pPr>
      <w:r w:rsidRPr="00B55BEE">
        <w:rPr>
          <w:rFonts w:ascii="Arial" w:hAnsi="Arial" w:cs="Arial"/>
          <w:b/>
          <w:sz w:val="26"/>
          <w:szCs w:val="26"/>
        </w:rPr>
        <w:t>1.1 Objectif</w:t>
      </w:r>
    </w:p>
    <w:p w:rsidR="006E54E1" w:rsidRDefault="00D27F2E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L’objectif de ce </w:t>
      </w:r>
      <w:r w:rsidR="00D82B8B">
        <w:rPr>
          <w:rFonts w:ascii="Arial" w:hAnsi="Arial" w:cs="Arial"/>
          <w:sz w:val="22"/>
          <w:szCs w:val="22"/>
        </w:rPr>
        <w:t xml:space="preserve"> TP </w:t>
      </w:r>
      <w:r>
        <w:rPr>
          <w:rFonts w:ascii="Arial" w:hAnsi="Arial" w:cs="Arial"/>
          <w:sz w:val="22"/>
          <w:szCs w:val="22"/>
        </w:rPr>
        <w:t xml:space="preserve">est de </w:t>
      </w:r>
      <w:r w:rsidR="00D82B8B">
        <w:rPr>
          <w:rFonts w:ascii="Arial" w:hAnsi="Arial" w:cs="Arial"/>
          <w:sz w:val="22"/>
          <w:szCs w:val="22"/>
        </w:rPr>
        <w:t xml:space="preserve">découvrir </w:t>
      </w:r>
      <w:r w:rsidR="00461AC3">
        <w:rPr>
          <w:rFonts w:ascii="Arial" w:hAnsi="Arial" w:cs="Arial"/>
          <w:sz w:val="22"/>
          <w:szCs w:val="22"/>
        </w:rPr>
        <w:t xml:space="preserve">concrètement </w:t>
      </w:r>
      <w:r w:rsidR="006E54E1">
        <w:rPr>
          <w:rFonts w:ascii="Arial" w:hAnsi="Arial" w:cs="Arial"/>
          <w:sz w:val="22"/>
          <w:szCs w:val="22"/>
        </w:rPr>
        <w:t>au travers d’une communication client/serveur Web :</w:t>
      </w:r>
    </w:p>
    <w:p w:rsidR="006E54E1" w:rsidRDefault="006E54E1" w:rsidP="001462B5">
      <w:pPr>
        <w:pStyle w:val="Paragraphedeliste"/>
        <w:numPr>
          <w:ilvl w:val="0"/>
          <w:numId w:val="25"/>
        </w:numPr>
        <w:spacing w:beforeLines="20" w:afterLines="20" w:line="288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les différentes couches du modèle OSI, </w:t>
      </w:r>
    </w:p>
    <w:p w:rsidR="006E54E1" w:rsidRDefault="006E54E1" w:rsidP="001462B5">
      <w:pPr>
        <w:pStyle w:val="Paragraphedeliste"/>
        <w:numPr>
          <w:ilvl w:val="0"/>
          <w:numId w:val="25"/>
        </w:numPr>
        <w:spacing w:beforeLines="20" w:afterLines="20" w:line="288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 contenu des principales couches du modèle OSI (2,3,4 et 7)</w:t>
      </w:r>
    </w:p>
    <w:p w:rsidR="006E54E1" w:rsidRDefault="00D82B8B" w:rsidP="001462B5">
      <w:pPr>
        <w:pStyle w:val="Paragraphedeliste"/>
        <w:numPr>
          <w:ilvl w:val="0"/>
          <w:numId w:val="25"/>
        </w:numPr>
        <w:spacing w:beforeLines="20" w:afterLines="20" w:line="288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 mécanisme d’encapsulation</w:t>
      </w:r>
    </w:p>
    <w:p w:rsidR="006E54E1" w:rsidRDefault="006E54E1" w:rsidP="001462B5">
      <w:pPr>
        <w:pStyle w:val="Paragraphedeliste"/>
        <w:numPr>
          <w:ilvl w:val="0"/>
          <w:numId w:val="25"/>
        </w:numPr>
        <w:spacing w:beforeLines="20" w:afterLines="20" w:line="288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 principe </w:t>
      </w:r>
      <w:r w:rsidR="00DA135C">
        <w:rPr>
          <w:rFonts w:ascii="Arial" w:hAnsi="Arial" w:cs="Arial"/>
          <w:sz w:val="22"/>
          <w:szCs w:val="22"/>
        </w:rPr>
        <w:t xml:space="preserve">de la communication </w:t>
      </w:r>
      <w:r>
        <w:rPr>
          <w:rFonts w:ascii="Arial" w:hAnsi="Arial" w:cs="Arial"/>
          <w:sz w:val="22"/>
          <w:szCs w:val="22"/>
        </w:rPr>
        <w:t xml:space="preserve">du </w:t>
      </w:r>
      <w:r w:rsidR="00B848C9">
        <w:rPr>
          <w:rFonts w:ascii="Arial" w:hAnsi="Arial" w:cs="Arial"/>
          <w:sz w:val="22"/>
          <w:szCs w:val="22"/>
        </w:rPr>
        <w:t>protocole</w:t>
      </w:r>
      <w:r>
        <w:rPr>
          <w:rFonts w:ascii="Arial" w:hAnsi="Arial" w:cs="Arial"/>
          <w:sz w:val="22"/>
          <w:szCs w:val="22"/>
        </w:rPr>
        <w:t xml:space="preserve"> http</w:t>
      </w:r>
    </w:p>
    <w:p w:rsidR="00837D00" w:rsidRPr="006E54E1" w:rsidRDefault="00837D00" w:rsidP="001462B5">
      <w:pPr>
        <w:pStyle w:val="Paragraphedeliste"/>
        <w:numPr>
          <w:ilvl w:val="0"/>
          <w:numId w:val="25"/>
        </w:numPr>
        <w:spacing w:beforeLines="20" w:afterLines="20" w:line="288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place des équipements réseau (concentrateur / commutateur) dans le modèle OSI</w:t>
      </w:r>
    </w:p>
    <w:p w:rsidR="0089425C" w:rsidRDefault="0089425C" w:rsidP="001462B5">
      <w:pPr>
        <w:pStyle w:val="Default"/>
        <w:spacing w:beforeLines="20" w:afterLines="20" w:line="288" w:lineRule="auto"/>
        <w:jc w:val="both"/>
        <w:rPr>
          <w:b/>
          <w:bCs/>
          <w:sz w:val="26"/>
          <w:szCs w:val="26"/>
        </w:rPr>
      </w:pPr>
    </w:p>
    <w:p w:rsidR="0089425C" w:rsidRPr="002B3D3A" w:rsidRDefault="0089425C" w:rsidP="001462B5">
      <w:pPr>
        <w:pStyle w:val="Default"/>
        <w:spacing w:beforeLines="20" w:afterLines="20" w:line="288" w:lineRule="auto"/>
        <w:jc w:val="both"/>
        <w:rPr>
          <w:bCs/>
          <w:sz w:val="22"/>
          <w:szCs w:val="22"/>
        </w:rPr>
      </w:pPr>
      <w:r w:rsidRPr="002B3D3A">
        <w:rPr>
          <w:bCs/>
          <w:sz w:val="22"/>
          <w:szCs w:val="22"/>
        </w:rPr>
        <w:t xml:space="preserve">Matériel </w:t>
      </w:r>
      <w:r w:rsidR="002B3D3A">
        <w:rPr>
          <w:bCs/>
          <w:sz w:val="22"/>
          <w:szCs w:val="22"/>
        </w:rPr>
        <w:t>utilisé</w:t>
      </w:r>
      <w:r w:rsidRPr="002B3D3A">
        <w:rPr>
          <w:bCs/>
          <w:sz w:val="22"/>
          <w:szCs w:val="22"/>
        </w:rPr>
        <w:t xml:space="preserve"> : </w:t>
      </w:r>
    </w:p>
    <w:p w:rsidR="0089425C" w:rsidRPr="00493ECC" w:rsidRDefault="0089425C" w:rsidP="001462B5">
      <w:pPr>
        <w:pStyle w:val="Default"/>
        <w:spacing w:beforeLines="20" w:afterLines="20" w:line="288" w:lineRule="auto"/>
        <w:ind w:left="284" w:hanging="284"/>
        <w:jc w:val="both"/>
        <w:rPr>
          <w:sz w:val="22"/>
          <w:szCs w:val="22"/>
        </w:rPr>
      </w:pPr>
      <w:r w:rsidRPr="00493ECC">
        <w:rPr>
          <w:sz w:val="22"/>
          <w:szCs w:val="22"/>
        </w:rPr>
        <w:t>•</w:t>
      </w:r>
      <w:r>
        <w:rPr>
          <w:sz w:val="22"/>
          <w:szCs w:val="22"/>
        </w:rPr>
        <w:t xml:space="preserve">  </w:t>
      </w:r>
      <w:r w:rsidRPr="00493ECC">
        <w:rPr>
          <w:sz w:val="22"/>
          <w:szCs w:val="22"/>
        </w:rPr>
        <w:t xml:space="preserve">Un ordinateur exécutant Windows avec </w:t>
      </w:r>
      <w:r>
        <w:rPr>
          <w:sz w:val="22"/>
          <w:szCs w:val="22"/>
        </w:rPr>
        <w:t>le logiciel Packet Tracer</w:t>
      </w:r>
      <w:r w:rsidR="003519F8">
        <w:rPr>
          <w:sz w:val="22"/>
          <w:szCs w:val="22"/>
        </w:rPr>
        <w:t>.</w:t>
      </w:r>
      <w:r w:rsidRPr="00493ECC">
        <w:rPr>
          <w:sz w:val="22"/>
          <w:szCs w:val="22"/>
        </w:rPr>
        <w:t xml:space="preserve"> </w:t>
      </w:r>
    </w:p>
    <w:p w:rsidR="00E53AC2" w:rsidRDefault="00E53AC2" w:rsidP="001462B5">
      <w:pPr>
        <w:spacing w:beforeLines="20" w:afterLines="20" w:line="288" w:lineRule="auto"/>
        <w:rPr>
          <w:lang w:eastAsia="fr-FR"/>
        </w:rPr>
      </w:pPr>
    </w:p>
    <w:p w:rsidR="001E40CF" w:rsidRDefault="001E40CF" w:rsidP="001462B5">
      <w:pPr>
        <w:spacing w:beforeLines="20" w:afterLines="20" w:line="288" w:lineRule="auto"/>
        <w:rPr>
          <w:lang w:eastAsia="fr-FR"/>
        </w:rPr>
      </w:pPr>
    </w:p>
    <w:p w:rsidR="001E40CF" w:rsidRDefault="001E40CF" w:rsidP="001462B5">
      <w:pPr>
        <w:spacing w:beforeLines="20" w:afterLines="20" w:line="288" w:lineRule="auto"/>
        <w:rPr>
          <w:lang w:eastAsia="fr-FR"/>
        </w:rPr>
      </w:pPr>
    </w:p>
    <w:p w:rsidR="002339D2" w:rsidRDefault="00282966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6"/>
          <w:szCs w:val="26"/>
        </w:rPr>
      </w:pPr>
      <w:r w:rsidRPr="00B55BEE">
        <w:rPr>
          <w:rFonts w:ascii="Arial" w:hAnsi="Arial" w:cs="Arial"/>
          <w:b/>
          <w:sz w:val="26"/>
          <w:szCs w:val="26"/>
        </w:rPr>
        <w:t xml:space="preserve">1.2  </w:t>
      </w:r>
      <w:r w:rsidR="002339D2" w:rsidRPr="00B55BEE">
        <w:rPr>
          <w:rFonts w:ascii="Arial" w:hAnsi="Arial" w:cs="Arial"/>
          <w:b/>
          <w:sz w:val="26"/>
          <w:szCs w:val="26"/>
        </w:rPr>
        <w:t>Architecture réseau</w:t>
      </w:r>
    </w:p>
    <w:p w:rsidR="001E40CF" w:rsidRPr="001E40CF" w:rsidRDefault="001E40CF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10"/>
          <w:szCs w:val="10"/>
        </w:rPr>
      </w:pPr>
    </w:p>
    <w:p w:rsidR="002339D2" w:rsidRDefault="00EA49F1" w:rsidP="001462B5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>
            <wp:extent cx="4707283" cy="1171575"/>
            <wp:effectExtent l="1905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13" cy="1175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8D" w:rsidRPr="00C127D9" w:rsidRDefault="00F66E8D" w:rsidP="001462B5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</w:p>
    <w:p w:rsidR="00B8374B" w:rsidRDefault="00B8374B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E45CCB" w:rsidRDefault="00E45CCB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Réalisez l’architecture réseau ci-dessus selon les caractéristiques suivantes :</w:t>
      </w:r>
    </w:p>
    <w:p w:rsidR="001E40CF" w:rsidRDefault="002339D2" w:rsidP="001E40CF">
      <w:pPr>
        <w:pStyle w:val="Paragraphedeliste"/>
        <w:numPr>
          <w:ilvl w:val="0"/>
          <w:numId w:val="23"/>
        </w:numPr>
        <w:spacing w:before="60" w:after="60" w:line="288" w:lineRule="auto"/>
        <w:ind w:left="284" w:hanging="284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Switch (2950), </w:t>
      </w:r>
    </w:p>
    <w:p w:rsidR="002339D2" w:rsidRDefault="002339D2" w:rsidP="001E40CF">
      <w:pPr>
        <w:pStyle w:val="Paragraphedeliste"/>
        <w:numPr>
          <w:ilvl w:val="0"/>
          <w:numId w:val="23"/>
        </w:numPr>
        <w:spacing w:before="60" w:after="60" w:line="288" w:lineRule="auto"/>
        <w:ind w:left="284" w:hanging="284"/>
        <w:contextualSpacing w:val="0"/>
        <w:rPr>
          <w:rFonts w:ascii="Arial" w:hAnsi="Arial" w:cs="Arial"/>
          <w:b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>Pc générique adresse IP :</w:t>
      </w:r>
      <w:r w:rsidR="00E45CCB">
        <w:rPr>
          <w:rFonts w:ascii="Arial" w:hAnsi="Arial" w:cs="Arial"/>
          <w:sz w:val="22"/>
          <w:szCs w:val="22"/>
        </w:rPr>
        <w:t xml:space="preserve"> </w:t>
      </w:r>
      <w:r w:rsidRPr="00C127D9">
        <w:rPr>
          <w:rFonts w:ascii="Arial" w:hAnsi="Arial" w:cs="Arial"/>
          <w:b/>
          <w:sz w:val="22"/>
          <w:szCs w:val="22"/>
        </w:rPr>
        <w:t>10.0.109.2</w:t>
      </w:r>
      <w:r w:rsidRPr="00C127D9">
        <w:rPr>
          <w:rFonts w:ascii="Arial" w:hAnsi="Arial" w:cs="Arial"/>
          <w:sz w:val="22"/>
          <w:szCs w:val="22"/>
        </w:rPr>
        <w:t xml:space="preserve"> et masque de sous réseau : </w:t>
      </w:r>
      <w:r w:rsidRPr="00C127D9">
        <w:rPr>
          <w:rFonts w:ascii="Arial" w:hAnsi="Arial" w:cs="Arial"/>
          <w:b/>
          <w:sz w:val="22"/>
          <w:szCs w:val="22"/>
        </w:rPr>
        <w:t>255.255.0.0</w:t>
      </w:r>
    </w:p>
    <w:p w:rsidR="002339D2" w:rsidRPr="00C127D9" w:rsidRDefault="00E45CCB" w:rsidP="001E40CF">
      <w:pPr>
        <w:pStyle w:val="Paragraphedeliste"/>
        <w:numPr>
          <w:ilvl w:val="0"/>
          <w:numId w:val="23"/>
        </w:numPr>
        <w:spacing w:before="60" w:after="60" w:line="288" w:lineRule="auto"/>
        <w:ind w:left="284" w:hanging="284"/>
        <w:contextualSpacing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2339D2" w:rsidRPr="00C127D9">
        <w:rPr>
          <w:rFonts w:ascii="Arial" w:hAnsi="Arial" w:cs="Arial"/>
          <w:sz w:val="22"/>
          <w:szCs w:val="22"/>
        </w:rPr>
        <w:t xml:space="preserve">erveur générique </w:t>
      </w:r>
      <w:r>
        <w:rPr>
          <w:rFonts w:ascii="Arial" w:hAnsi="Arial" w:cs="Arial"/>
          <w:sz w:val="22"/>
          <w:szCs w:val="22"/>
        </w:rPr>
        <w:t>adress</w:t>
      </w:r>
      <w:r w:rsidR="002339D2" w:rsidRPr="00C127D9">
        <w:rPr>
          <w:rFonts w:ascii="Arial" w:hAnsi="Arial" w:cs="Arial"/>
          <w:sz w:val="22"/>
          <w:szCs w:val="22"/>
        </w:rPr>
        <w:t xml:space="preserve">e </w:t>
      </w:r>
      <w:r>
        <w:rPr>
          <w:rFonts w:ascii="Arial" w:hAnsi="Arial" w:cs="Arial"/>
          <w:sz w:val="22"/>
          <w:szCs w:val="22"/>
        </w:rPr>
        <w:t>IP</w:t>
      </w:r>
      <w:r w:rsidR="002339D2" w:rsidRPr="00C127D9">
        <w:rPr>
          <w:rFonts w:ascii="Arial" w:hAnsi="Arial" w:cs="Arial"/>
          <w:sz w:val="22"/>
          <w:szCs w:val="22"/>
        </w:rPr>
        <w:t xml:space="preserve"> : </w:t>
      </w:r>
      <w:r w:rsidR="002339D2" w:rsidRPr="00C127D9">
        <w:rPr>
          <w:rFonts w:ascii="Arial" w:hAnsi="Arial" w:cs="Arial"/>
          <w:b/>
          <w:sz w:val="22"/>
          <w:szCs w:val="22"/>
        </w:rPr>
        <w:t>10.0.109.1</w:t>
      </w:r>
      <w:r w:rsidR="002339D2" w:rsidRPr="00C127D9">
        <w:rPr>
          <w:rFonts w:ascii="Arial" w:hAnsi="Arial" w:cs="Arial"/>
          <w:sz w:val="22"/>
          <w:szCs w:val="22"/>
        </w:rPr>
        <w:t xml:space="preserve"> et masque de sous réseau </w:t>
      </w:r>
      <w:r w:rsidR="002339D2" w:rsidRPr="00C127D9">
        <w:rPr>
          <w:rFonts w:ascii="Arial" w:hAnsi="Arial" w:cs="Arial"/>
          <w:b/>
          <w:sz w:val="22"/>
          <w:szCs w:val="22"/>
        </w:rPr>
        <w:t>: 255.255.0.0</w:t>
      </w:r>
    </w:p>
    <w:p w:rsidR="002339D2" w:rsidRDefault="002339D2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2"/>
          <w:szCs w:val="22"/>
        </w:rPr>
      </w:pPr>
    </w:p>
    <w:p w:rsidR="008179D4" w:rsidRDefault="008179D4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2"/>
          <w:szCs w:val="22"/>
        </w:rPr>
      </w:pPr>
    </w:p>
    <w:p w:rsidR="00E53AC2" w:rsidRDefault="00E53AC2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2"/>
          <w:szCs w:val="22"/>
        </w:rPr>
      </w:pPr>
    </w:p>
    <w:p w:rsidR="002339D2" w:rsidRPr="0003765D" w:rsidRDefault="0003765D" w:rsidP="001462B5">
      <w:pPr>
        <w:pStyle w:val="Titre1"/>
        <w:keepNext/>
        <w:keepLines/>
        <w:pBdr>
          <w:bottom w:val="none" w:sz="0" w:space="0" w:color="auto"/>
        </w:pBdr>
        <w:spacing w:beforeLines="20" w:afterLines="20" w:line="288" w:lineRule="auto"/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</w:pPr>
      <w:r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 xml:space="preserve">2. </w:t>
      </w:r>
      <w:r w:rsidR="00282966" w:rsidRPr="0003765D"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 xml:space="preserve"> </w:t>
      </w:r>
      <w:r w:rsidR="002339D2" w:rsidRPr="0003765D"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>Mise en place du serveur Web</w:t>
      </w:r>
    </w:p>
    <w:p w:rsidR="0003765D" w:rsidRPr="0003765D" w:rsidRDefault="0003765D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6"/>
          <w:szCs w:val="26"/>
        </w:rPr>
      </w:pPr>
      <w:r w:rsidRPr="0003765D">
        <w:rPr>
          <w:rFonts w:ascii="Arial" w:hAnsi="Arial" w:cs="Arial"/>
          <w:b/>
          <w:sz w:val="26"/>
          <w:szCs w:val="26"/>
        </w:rPr>
        <w:t xml:space="preserve">2.1 </w:t>
      </w:r>
      <w:r w:rsidR="00412C8E">
        <w:rPr>
          <w:rFonts w:ascii="Arial" w:hAnsi="Arial" w:cs="Arial"/>
          <w:b/>
          <w:sz w:val="26"/>
          <w:szCs w:val="26"/>
        </w:rPr>
        <w:t>Le</w:t>
      </w:r>
      <w:r w:rsidRPr="0003765D">
        <w:rPr>
          <w:rFonts w:ascii="Arial" w:hAnsi="Arial" w:cs="Arial"/>
          <w:b/>
          <w:sz w:val="26"/>
          <w:szCs w:val="26"/>
        </w:rPr>
        <w:t xml:space="preserve"> protocole http.</w:t>
      </w:r>
    </w:p>
    <w:p w:rsidR="0003765D" w:rsidRDefault="00E60829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E60829">
        <w:rPr>
          <w:rFonts w:ascii="Arial" w:hAnsi="Arial" w:cs="Arial"/>
          <w:sz w:val="22"/>
          <w:szCs w:val="22"/>
        </w:rPr>
        <w:t xml:space="preserve">Le but du protocole HTTP est de permettre un transfert de fichiers (essentiellement au format HTML) localisés grâce à une chaîne de caractères appelée </w:t>
      </w:r>
      <w:r w:rsidRPr="00E60829">
        <w:rPr>
          <w:rFonts w:ascii="Arial" w:hAnsi="Arial" w:cs="Arial"/>
          <w:b/>
          <w:color w:val="000000" w:themeColor="text1"/>
          <w:sz w:val="22"/>
          <w:szCs w:val="22"/>
        </w:rPr>
        <w:t>URL</w:t>
      </w:r>
      <w:r w:rsidRPr="00E60829">
        <w:rPr>
          <w:rFonts w:ascii="Arial" w:hAnsi="Arial" w:cs="Arial"/>
          <w:sz w:val="22"/>
          <w:szCs w:val="22"/>
        </w:rPr>
        <w:t xml:space="preserve"> entre un navigateur (le client) et un serveur Web</w:t>
      </w:r>
      <w:r>
        <w:rPr>
          <w:rFonts w:ascii="Arial" w:hAnsi="Arial" w:cs="Arial"/>
          <w:sz w:val="22"/>
          <w:szCs w:val="22"/>
        </w:rPr>
        <w:t>.</w:t>
      </w:r>
    </w:p>
    <w:p w:rsidR="00E60829" w:rsidRDefault="00E60829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E60829" w:rsidRDefault="00E60829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E60829">
        <w:rPr>
          <w:rFonts w:ascii="Arial" w:hAnsi="Arial" w:cs="Arial"/>
          <w:sz w:val="22"/>
          <w:szCs w:val="22"/>
        </w:rPr>
        <w:t>La communication entre le navigateur et le serveur se fait en deux temps :</w:t>
      </w:r>
    </w:p>
    <w:p w:rsidR="00E60829" w:rsidRDefault="00213ACE" w:rsidP="001462B5">
      <w:pPr>
        <w:pStyle w:val="Paragraphedeliste"/>
        <w:numPr>
          <w:ilvl w:val="0"/>
          <w:numId w:val="23"/>
        </w:numPr>
        <w:spacing w:beforeLines="20" w:afterLines="20" w:line="288" w:lineRule="auto"/>
        <w:ind w:left="284" w:hanging="218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E60829" w:rsidRPr="00E60829">
        <w:rPr>
          <w:rFonts w:ascii="Arial" w:hAnsi="Arial" w:cs="Arial"/>
          <w:sz w:val="22"/>
          <w:szCs w:val="22"/>
        </w:rPr>
        <w:t xml:space="preserve">e navigateur effectue une requête HTTP </w:t>
      </w:r>
      <w:r>
        <w:rPr>
          <w:rFonts w:ascii="Arial" w:hAnsi="Arial" w:cs="Arial"/>
          <w:sz w:val="22"/>
          <w:szCs w:val="22"/>
        </w:rPr>
        <w:t>au serveur</w:t>
      </w:r>
    </w:p>
    <w:p w:rsidR="00E60829" w:rsidRPr="00E60829" w:rsidRDefault="00213ACE" w:rsidP="001462B5">
      <w:pPr>
        <w:pStyle w:val="Paragraphedeliste"/>
        <w:numPr>
          <w:ilvl w:val="0"/>
          <w:numId w:val="23"/>
        </w:numPr>
        <w:spacing w:beforeLines="20" w:afterLines="20" w:line="288" w:lineRule="auto"/>
        <w:ind w:left="284" w:hanging="218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E60829" w:rsidRPr="00E60829">
        <w:rPr>
          <w:rFonts w:ascii="Arial" w:hAnsi="Arial" w:cs="Arial"/>
          <w:sz w:val="22"/>
          <w:szCs w:val="22"/>
        </w:rPr>
        <w:t xml:space="preserve">e serveur traite la requête puis envoie une réponse </w:t>
      </w:r>
      <w:r>
        <w:rPr>
          <w:rFonts w:ascii="Arial" w:hAnsi="Arial" w:cs="Arial"/>
          <w:sz w:val="22"/>
          <w:szCs w:val="22"/>
        </w:rPr>
        <w:t>http au client.</w:t>
      </w:r>
    </w:p>
    <w:p w:rsidR="00E60829" w:rsidRDefault="00E60829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E60829" w:rsidRDefault="00E60829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03765D" w:rsidRPr="0003765D" w:rsidRDefault="0003765D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6"/>
          <w:szCs w:val="26"/>
        </w:rPr>
      </w:pPr>
      <w:r w:rsidRPr="0003765D">
        <w:rPr>
          <w:rFonts w:ascii="Arial" w:hAnsi="Arial" w:cs="Arial"/>
          <w:b/>
          <w:sz w:val="26"/>
          <w:szCs w:val="26"/>
        </w:rPr>
        <w:t>2.2. Configuration du serv</w:t>
      </w:r>
      <w:r>
        <w:rPr>
          <w:rFonts w:ascii="Arial" w:hAnsi="Arial" w:cs="Arial"/>
          <w:b/>
          <w:sz w:val="26"/>
          <w:szCs w:val="26"/>
        </w:rPr>
        <w:t>eur</w:t>
      </w:r>
      <w:r w:rsidRPr="0003765D">
        <w:rPr>
          <w:rFonts w:ascii="Arial" w:hAnsi="Arial" w:cs="Arial"/>
          <w:b/>
          <w:sz w:val="26"/>
          <w:szCs w:val="26"/>
        </w:rPr>
        <w:t xml:space="preserve"> Web</w:t>
      </w:r>
    </w:p>
    <w:p w:rsidR="002339D2" w:rsidRPr="00C127D9" w:rsidRDefault="002339D2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Cliquez sur le serveur, puis sur l’onglet </w:t>
      </w:r>
      <w:r w:rsidRPr="00C127D9">
        <w:rPr>
          <w:rFonts w:ascii="Arial" w:hAnsi="Arial" w:cs="Arial"/>
          <w:b/>
          <w:sz w:val="22"/>
          <w:szCs w:val="22"/>
        </w:rPr>
        <w:t>Configurer</w:t>
      </w:r>
      <w:r w:rsidRPr="00C127D9">
        <w:rPr>
          <w:rFonts w:ascii="Arial" w:hAnsi="Arial" w:cs="Arial"/>
          <w:sz w:val="22"/>
          <w:szCs w:val="22"/>
        </w:rPr>
        <w:t>.</w:t>
      </w:r>
    </w:p>
    <w:p w:rsidR="002339D2" w:rsidRPr="00C127D9" w:rsidRDefault="00EA49F1" w:rsidP="001462B5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>
            <wp:extent cx="4045166" cy="344194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440" cy="344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9D2" w:rsidRDefault="002339D2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100AB9" w:rsidRPr="00C127D9" w:rsidRDefault="00EB77D2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L’écran suivant apparait :</w:t>
      </w:r>
    </w:p>
    <w:p w:rsidR="002339D2" w:rsidRPr="00C127D9" w:rsidRDefault="004D4152" w:rsidP="001462B5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>
            <wp:extent cx="3908343" cy="1871932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12" cy="187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152" w:rsidRDefault="004D4152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100AB9" w:rsidRDefault="00100AB9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Remarque : </w:t>
      </w:r>
    </w:p>
    <w:p w:rsidR="002339D2" w:rsidRPr="00C127D9" w:rsidRDefault="00100AB9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Cette </w:t>
      </w:r>
      <w:r w:rsidR="002339D2" w:rsidRPr="00C127D9">
        <w:rPr>
          <w:rFonts w:ascii="Arial" w:hAnsi="Arial" w:cs="Arial"/>
          <w:sz w:val="22"/>
          <w:szCs w:val="22"/>
        </w:rPr>
        <w:t>mise en œuvre d’un serveur Web</w:t>
      </w:r>
      <w:r>
        <w:rPr>
          <w:rFonts w:ascii="Arial" w:hAnsi="Arial" w:cs="Arial"/>
          <w:sz w:val="22"/>
          <w:szCs w:val="22"/>
        </w:rPr>
        <w:t xml:space="preserve"> avec Packet Tracer</w:t>
      </w:r>
      <w:r w:rsidR="002339D2" w:rsidRPr="00C127D9">
        <w:rPr>
          <w:rFonts w:ascii="Arial" w:hAnsi="Arial" w:cs="Arial"/>
          <w:sz w:val="22"/>
          <w:szCs w:val="22"/>
        </w:rPr>
        <w:t xml:space="preserve"> est très simpliste ! Dans la réalité, cela </w:t>
      </w:r>
      <w:r w:rsidR="003D77E0" w:rsidRPr="00C127D9">
        <w:rPr>
          <w:rFonts w:ascii="Arial" w:hAnsi="Arial" w:cs="Arial"/>
          <w:sz w:val="22"/>
          <w:szCs w:val="22"/>
        </w:rPr>
        <w:t>n</w:t>
      </w:r>
      <w:r w:rsidR="002339D2" w:rsidRPr="00C127D9">
        <w:rPr>
          <w:rFonts w:ascii="Arial" w:hAnsi="Arial" w:cs="Arial"/>
          <w:sz w:val="22"/>
          <w:szCs w:val="22"/>
        </w:rPr>
        <w:t>e se fera pas un 2 clics !</w:t>
      </w:r>
    </w:p>
    <w:p w:rsidR="008900C1" w:rsidRDefault="008900C1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6"/>
          <w:szCs w:val="26"/>
        </w:rPr>
      </w:pPr>
    </w:p>
    <w:p w:rsidR="008900C1" w:rsidRDefault="008900C1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6"/>
          <w:szCs w:val="26"/>
        </w:rPr>
      </w:pPr>
    </w:p>
    <w:p w:rsidR="00B004A7" w:rsidRPr="00B55BEE" w:rsidRDefault="0003765D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2.3</w:t>
      </w:r>
      <w:r w:rsidR="00B55BEE">
        <w:rPr>
          <w:rFonts w:ascii="Arial" w:hAnsi="Arial" w:cs="Arial"/>
          <w:b/>
          <w:sz w:val="26"/>
          <w:szCs w:val="26"/>
        </w:rPr>
        <w:t xml:space="preserve"> </w:t>
      </w:r>
      <w:r w:rsidR="00282966" w:rsidRPr="00B55BEE">
        <w:rPr>
          <w:rFonts w:ascii="Arial" w:hAnsi="Arial" w:cs="Arial"/>
          <w:b/>
          <w:sz w:val="26"/>
          <w:szCs w:val="26"/>
        </w:rPr>
        <w:t xml:space="preserve">  </w:t>
      </w:r>
      <w:r w:rsidR="00B004A7" w:rsidRPr="00B55BEE">
        <w:rPr>
          <w:rFonts w:ascii="Arial" w:hAnsi="Arial" w:cs="Arial"/>
          <w:b/>
          <w:sz w:val="26"/>
          <w:szCs w:val="26"/>
        </w:rPr>
        <w:t>Vérification du fonctionnement</w:t>
      </w:r>
    </w:p>
    <w:p w:rsidR="00B004A7" w:rsidRPr="00C127D9" w:rsidRDefault="00B004A7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B004A7" w:rsidRPr="00C127D9" w:rsidRDefault="00B004A7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>Cliquez sur le Pc générique, puis sur l’onglet Bureau, choisissez l’onglet Navigateur Web</w:t>
      </w:r>
    </w:p>
    <w:p w:rsidR="00B004A7" w:rsidRPr="00C127D9" w:rsidRDefault="002168BA" w:rsidP="001462B5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>
            <wp:extent cx="1343025" cy="1314450"/>
            <wp:effectExtent l="1905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39" w:rsidRDefault="00636D39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B004A7" w:rsidRPr="00C127D9" w:rsidRDefault="00B004A7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Dans l’url saisissez l’adresse IP du serveur : </w:t>
      </w:r>
      <w:r w:rsidRPr="00C127D9">
        <w:rPr>
          <w:rFonts w:ascii="Arial" w:hAnsi="Arial" w:cs="Arial"/>
          <w:b/>
          <w:sz w:val="22"/>
          <w:szCs w:val="22"/>
        </w:rPr>
        <w:t>10.0.109.1</w:t>
      </w:r>
      <w:r w:rsidRPr="00C127D9">
        <w:rPr>
          <w:rFonts w:ascii="Arial" w:hAnsi="Arial" w:cs="Arial"/>
          <w:sz w:val="22"/>
          <w:szCs w:val="22"/>
        </w:rPr>
        <w:t xml:space="preserve"> puis cliquez sur </w:t>
      </w:r>
      <w:r w:rsidRPr="00C127D9">
        <w:rPr>
          <w:rFonts w:ascii="Arial" w:hAnsi="Arial" w:cs="Arial"/>
          <w:b/>
          <w:sz w:val="22"/>
          <w:szCs w:val="22"/>
        </w:rPr>
        <w:t>GO</w:t>
      </w:r>
      <w:r w:rsidRPr="00C127D9">
        <w:rPr>
          <w:rFonts w:ascii="Arial" w:hAnsi="Arial" w:cs="Arial"/>
          <w:sz w:val="22"/>
          <w:szCs w:val="22"/>
        </w:rPr>
        <w:t>.</w:t>
      </w:r>
    </w:p>
    <w:p w:rsidR="00636D39" w:rsidRDefault="00636D39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B004A7" w:rsidRDefault="00B004A7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>Vous devez voir ceci :</w:t>
      </w:r>
    </w:p>
    <w:p w:rsidR="00DF61B0" w:rsidRPr="00C127D9" w:rsidRDefault="00DF61B0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B004A7" w:rsidRPr="00C127D9" w:rsidRDefault="009E14F3" w:rsidP="001462B5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>
            <wp:extent cx="4724400" cy="2105025"/>
            <wp:effectExtent l="1905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4A7" w:rsidRDefault="00B004A7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636D39" w:rsidRPr="00C127D9" w:rsidRDefault="00636D39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2A20BF" w:rsidRPr="00C127D9" w:rsidRDefault="002A20BF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>Vous</w:t>
      </w:r>
      <w:r w:rsidR="00B004A7" w:rsidRPr="00C127D9">
        <w:rPr>
          <w:rFonts w:ascii="Arial" w:hAnsi="Arial" w:cs="Arial"/>
          <w:sz w:val="22"/>
          <w:szCs w:val="22"/>
        </w:rPr>
        <w:t xml:space="preserve"> venez de mettre en place un serveur Web accessible </w:t>
      </w:r>
      <w:r w:rsidR="004D53EE" w:rsidRPr="00C127D9">
        <w:rPr>
          <w:rFonts w:ascii="Arial" w:hAnsi="Arial" w:cs="Arial"/>
          <w:sz w:val="22"/>
          <w:szCs w:val="22"/>
        </w:rPr>
        <w:t xml:space="preserve">depuis </w:t>
      </w:r>
      <w:r w:rsidR="00B004A7" w:rsidRPr="00C127D9">
        <w:rPr>
          <w:rFonts w:ascii="Arial" w:hAnsi="Arial" w:cs="Arial"/>
          <w:sz w:val="22"/>
          <w:szCs w:val="22"/>
        </w:rPr>
        <w:t xml:space="preserve">un ordinateur </w:t>
      </w:r>
      <w:r w:rsidR="004D53EE" w:rsidRPr="00C127D9">
        <w:rPr>
          <w:rFonts w:ascii="Arial" w:hAnsi="Arial" w:cs="Arial"/>
          <w:sz w:val="22"/>
          <w:szCs w:val="22"/>
        </w:rPr>
        <w:t>en local</w:t>
      </w:r>
      <w:r w:rsidR="00B004A7" w:rsidRPr="00C127D9">
        <w:rPr>
          <w:rFonts w:ascii="Arial" w:hAnsi="Arial" w:cs="Arial"/>
          <w:sz w:val="22"/>
          <w:szCs w:val="22"/>
        </w:rPr>
        <w:t xml:space="preserve"> ! </w:t>
      </w:r>
    </w:p>
    <w:p w:rsidR="002A20BF" w:rsidRDefault="002A20BF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636D39" w:rsidRPr="00C127D9" w:rsidRDefault="00636D39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B004A7" w:rsidRPr="00B11AB9" w:rsidRDefault="00B004A7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N’oubliez pas de sauvegarder votre travail sous </w:t>
      </w:r>
      <w:r w:rsidR="00B11AB9">
        <w:rPr>
          <w:rFonts w:ascii="Arial" w:hAnsi="Arial" w:cs="Arial"/>
          <w:sz w:val="22"/>
          <w:szCs w:val="22"/>
        </w:rPr>
        <w:t xml:space="preserve">nom </w:t>
      </w:r>
      <w:r w:rsidR="00FE024D" w:rsidRPr="00FE024D">
        <w:rPr>
          <w:rFonts w:ascii="Arial" w:hAnsi="Arial" w:cs="Arial"/>
          <w:b/>
          <w:sz w:val="22"/>
          <w:szCs w:val="22"/>
        </w:rPr>
        <w:t>TP</w:t>
      </w:r>
      <w:r w:rsidR="000433D7" w:rsidRPr="009078D1">
        <w:rPr>
          <w:rFonts w:ascii="Arial" w:hAnsi="Arial" w:cs="Arial"/>
          <w:b/>
          <w:sz w:val="22"/>
          <w:szCs w:val="22"/>
        </w:rPr>
        <w:t>Encapsulation</w:t>
      </w:r>
      <w:r w:rsidR="00B11AB9">
        <w:rPr>
          <w:rFonts w:ascii="Arial" w:hAnsi="Arial" w:cs="Arial"/>
          <w:b/>
          <w:sz w:val="22"/>
          <w:szCs w:val="22"/>
        </w:rPr>
        <w:t xml:space="preserve"> </w:t>
      </w:r>
      <w:r w:rsidR="00B11AB9" w:rsidRPr="00B11AB9">
        <w:rPr>
          <w:rFonts w:ascii="Arial" w:hAnsi="Arial" w:cs="Arial"/>
          <w:sz w:val="22"/>
          <w:szCs w:val="22"/>
        </w:rPr>
        <w:t>(</w:t>
      </w:r>
      <w:r w:rsidR="00B11AB9">
        <w:rPr>
          <w:rFonts w:ascii="Arial" w:hAnsi="Arial" w:cs="Arial"/>
          <w:sz w:val="22"/>
          <w:szCs w:val="22"/>
        </w:rPr>
        <w:t>par exemple !!!)</w:t>
      </w:r>
    </w:p>
    <w:p w:rsidR="00B004A7" w:rsidRDefault="00B004A7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2168BA" w:rsidRDefault="002168BA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2168BA" w:rsidRPr="00C127D9" w:rsidRDefault="002168BA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E13061" w:rsidRDefault="00E13061" w:rsidP="001462B5">
      <w:pPr>
        <w:spacing w:beforeLines="20" w:afterLines="20" w:line="288" w:lineRule="auto"/>
        <w:jc w:val="left"/>
        <w:rPr>
          <w:rFonts w:ascii="Arial" w:eastAsia="Times New Roman" w:hAnsi="Arial" w:cstheme="majorBidi"/>
          <w:b/>
          <w:bCs/>
          <w:color w:val="0070C0"/>
          <w:sz w:val="30"/>
          <w:szCs w:val="28"/>
          <w:lang w:eastAsia="fr-FR"/>
        </w:rPr>
      </w:pPr>
      <w:r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br w:type="page"/>
      </w:r>
    </w:p>
    <w:p w:rsidR="00BD640E" w:rsidRPr="00055C72" w:rsidRDefault="0003765D" w:rsidP="001462B5">
      <w:pPr>
        <w:pStyle w:val="Titre1"/>
        <w:keepNext/>
        <w:keepLines/>
        <w:pBdr>
          <w:bottom w:val="none" w:sz="0" w:space="0" w:color="auto"/>
        </w:pBdr>
        <w:spacing w:beforeLines="20" w:afterLines="20" w:line="288" w:lineRule="auto"/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</w:pPr>
      <w:r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lastRenderedPageBreak/>
        <w:t>3</w:t>
      </w:r>
      <w:r w:rsidR="00E13061"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>.</w:t>
      </w:r>
      <w:r w:rsidR="00282966"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 xml:space="preserve">  </w:t>
      </w:r>
      <w:r w:rsidR="00AE0E5F" w:rsidRPr="00055C72"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 xml:space="preserve">Analyse </w:t>
      </w:r>
      <w:r w:rsidR="00BD640E" w:rsidRPr="00055C72"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 xml:space="preserve"> des  communications entre le serveur et le client.</w:t>
      </w:r>
    </w:p>
    <w:p w:rsidR="009A6931" w:rsidRPr="00B11AB9" w:rsidRDefault="009A6931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10"/>
          <w:szCs w:val="10"/>
        </w:rPr>
      </w:pPr>
    </w:p>
    <w:p w:rsidR="00B004A7" w:rsidRPr="00E13061" w:rsidRDefault="0003765D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</w:t>
      </w:r>
      <w:r w:rsidR="00E13061" w:rsidRPr="00E13061">
        <w:rPr>
          <w:rFonts w:ascii="Arial" w:hAnsi="Arial" w:cs="Arial"/>
          <w:b/>
          <w:sz w:val="26"/>
          <w:szCs w:val="26"/>
        </w:rPr>
        <w:t xml:space="preserve">.1  </w:t>
      </w:r>
      <w:r w:rsidR="00B004A7" w:rsidRPr="00E13061">
        <w:rPr>
          <w:rFonts w:ascii="Arial" w:hAnsi="Arial" w:cs="Arial"/>
          <w:b/>
          <w:sz w:val="26"/>
          <w:szCs w:val="26"/>
        </w:rPr>
        <w:t>Les trames</w:t>
      </w:r>
    </w:p>
    <w:p w:rsidR="009A6931" w:rsidRPr="00B11AB9" w:rsidRDefault="009A6931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10"/>
          <w:szCs w:val="10"/>
        </w:rPr>
      </w:pPr>
    </w:p>
    <w:p w:rsidR="00B004A7" w:rsidRPr="00C127D9" w:rsidRDefault="00B004A7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Placez-vous en mode </w:t>
      </w:r>
      <w:r w:rsidRPr="00C127D9">
        <w:rPr>
          <w:rFonts w:ascii="Arial" w:hAnsi="Arial" w:cs="Arial"/>
          <w:b/>
          <w:sz w:val="22"/>
          <w:szCs w:val="22"/>
        </w:rPr>
        <w:t>Simulation.</w:t>
      </w:r>
    </w:p>
    <w:p w:rsidR="00B004A7" w:rsidRPr="00C127D9" w:rsidRDefault="00B004A7" w:rsidP="001462B5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b/>
          <w:sz w:val="22"/>
          <w:szCs w:val="22"/>
        </w:rPr>
      </w:pPr>
      <w:r w:rsidRPr="00C127D9"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>
            <wp:extent cx="2387037" cy="1013964"/>
            <wp:effectExtent l="171450" t="133350" r="356163" b="300486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0528" cy="10111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66C8" w:rsidRDefault="00CF6F2F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>F</w:t>
      </w:r>
      <w:r w:rsidR="00B004A7" w:rsidRPr="00C127D9">
        <w:rPr>
          <w:rFonts w:ascii="Arial" w:hAnsi="Arial" w:cs="Arial"/>
          <w:sz w:val="22"/>
          <w:szCs w:val="22"/>
        </w:rPr>
        <w:t>iltre</w:t>
      </w:r>
      <w:r w:rsidRPr="00C127D9">
        <w:rPr>
          <w:rFonts w:ascii="Arial" w:hAnsi="Arial" w:cs="Arial"/>
          <w:sz w:val="22"/>
          <w:szCs w:val="22"/>
        </w:rPr>
        <w:t>z</w:t>
      </w:r>
      <w:r w:rsidR="00B004A7" w:rsidRPr="00C127D9">
        <w:rPr>
          <w:rFonts w:ascii="Arial" w:hAnsi="Arial" w:cs="Arial"/>
          <w:sz w:val="22"/>
          <w:szCs w:val="22"/>
        </w:rPr>
        <w:t xml:space="preserve"> que le protocole </w:t>
      </w:r>
      <w:r w:rsidR="00B004A7" w:rsidRPr="00C127D9">
        <w:rPr>
          <w:rFonts w:ascii="Arial" w:hAnsi="Arial" w:cs="Arial"/>
          <w:b/>
          <w:sz w:val="22"/>
          <w:szCs w:val="22"/>
        </w:rPr>
        <w:t>http</w:t>
      </w:r>
      <w:r w:rsidRPr="00C127D9">
        <w:rPr>
          <w:rFonts w:ascii="Arial" w:hAnsi="Arial" w:cs="Arial"/>
          <w:sz w:val="22"/>
          <w:szCs w:val="22"/>
        </w:rPr>
        <w:t xml:space="preserve"> en cliquant</w:t>
      </w:r>
      <w:r w:rsidR="00B004A7" w:rsidRPr="00C127D9">
        <w:rPr>
          <w:rFonts w:ascii="Arial" w:hAnsi="Arial" w:cs="Arial"/>
          <w:sz w:val="22"/>
          <w:szCs w:val="22"/>
        </w:rPr>
        <w:t xml:space="preserve"> sur le bouton </w:t>
      </w:r>
      <w:r w:rsidR="00B004A7" w:rsidRPr="00C127D9">
        <w:rPr>
          <w:rFonts w:ascii="Arial" w:hAnsi="Arial" w:cs="Arial"/>
          <w:b/>
          <w:sz w:val="22"/>
          <w:szCs w:val="22"/>
        </w:rPr>
        <w:t>Editer filtres</w:t>
      </w:r>
      <w:r w:rsidR="00B004A7" w:rsidRPr="00C127D9">
        <w:rPr>
          <w:rFonts w:ascii="Arial" w:hAnsi="Arial" w:cs="Arial"/>
          <w:sz w:val="22"/>
          <w:szCs w:val="22"/>
        </w:rPr>
        <w:t>.</w:t>
      </w:r>
    </w:p>
    <w:p w:rsidR="009A6931" w:rsidRDefault="009A6931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E20727" w:rsidRPr="00C127D9" w:rsidRDefault="00B004A7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Dans la </w:t>
      </w:r>
      <w:r w:rsidR="00E20727" w:rsidRPr="00C127D9">
        <w:rPr>
          <w:rFonts w:ascii="Arial" w:hAnsi="Arial" w:cs="Arial"/>
          <w:sz w:val="22"/>
          <w:szCs w:val="22"/>
        </w:rPr>
        <w:t xml:space="preserve">fenêtre, ne gardez coché que </w:t>
      </w:r>
      <w:r w:rsidR="00E20727" w:rsidRPr="00C127D9">
        <w:rPr>
          <w:rFonts w:ascii="Arial" w:hAnsi="Arial" w:cs="Arial"/>
          <w:b/>
          <w:sz w:val="22"/>
          <w:szCs w:val="22"/>
        </w:rPr>
        <w:t>http</w:t>
      </w:r>
      <w:r w:rsidR="00E20727" w:rsidRPr="00C127D9">
        <w:rPr>
          <w:rFonts w:ascii="Arial" w:hAnsi="Arial" w:cs="Arial"/>
          <w:sz w:val="22"/>
          <w:szCs w:val="22"/>
        </w:rPr>
        <w:t>.</w:t>
      </w:r>
    </w:p>
    <w:p w:rsidR="009A6931" w:rsidRDefault="009A6931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E20727" w:rsidRPr="00C127D9" w:rsidRDefault="00E20727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Ensuite cliquez sur </w:t>
      </w:r>
      <w:r w:rsidRPr="00C127D9">
        <w:rPr>
          <w:rFonts w:ascii="Arial" w:hAnsi="Arial" w:cs="Arial"/>
          <w:b/>
          <w:sz w:val="22"/>
          <w:szCs w:val="22"/>
        </w:rPr>
        <w:t>Capture automatique / Jouer</w:t>
      </w:r>
      <w:r w:rsidRPr="00C127D9">
        <w:rPr>
          <w:rFonts w:ascii="Arial" w:hAnsi="Arial" w:cs="Arial"/>
          <w:sz w:val="22"/>
          <w:szCs w:val="22"/>
        </w:rPr>
        <w:t>.</w:t>
      </w:r>
    </w:p>
    <w:p w:rsidR="00BC66C8" w:rsidRDefault="00BC66C8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B004A7" w:rsidRDefault="00E20727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>Repositionnez-vous sur le Pc générique et relancer la page</w:t>
      </w:r>
      <w:r w:rsidR="00CF6F2F" w:rsidRPr="00C127D9">
        <w:rPr>
          <w:rFonts w:ascii="Arial" w:hAnsi="Arial" w:cs="Arial"/>
          <w:sz w:val="22"/>
          <w:szCs w:val="22"/>
        </w:rPr>
        <w:t xml:space="preserve"> web  Browser avec pour URL : </w:t>
      </w:r>
      <w:r w:rsidR="00CF6F2F" w:rsidRPr="00BC66C8">
        <w:rPr>
          <w:rFonts w:ascii="Arial" w:hAnsi="Arial" w:cs="Arial"/>
          <w:b/>
          <w:sz w:val="22"/>
          <w:szCs w:val="22"/>
        </w:rPr>
        <w:t>http://</w:t>
      </w:r>
      <w:r w:rsidRPr="00BC66C8">
        <w:rPr>
          <w:rFonts w:ascii="Arial" w:hAnsi="Arial" w:cs="Arial"/>
          <w:b/>
          <w:sz w:val="22"/>
          <w:szCs w:val="22"/>
        </w:rPr>
        <w:t xml:space="preserve"> 10.0.109.1</w:t>
      </w:r>
      <w:r w:rsidRPr="00C127D9">
        <w:rPr>
          <w:rFonts w:ascii="Arial" w:hAnsi="Arial" w:cs="Arial"/>
          <w:sz w:val="22"/>
          <w:szCs w:val="22"/>
        </w:rPr>
        <w:t>.</w:t>
      </w:r>
    </w:p>
    <w:p w:rsidR="004E33A4" w:rsidRPr="00C127D9" w:rsidRDefault="004E33A4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E20727" w:rsidRDefault="00E20727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>Vous devriez avoir la liste des évènements remplie</w:t>
      </w:r>
      <w:r w:rsidR="00DE068B" w:rsidRPr="00C127D9">
        <w:rPr>
          <w:rFonts w:ascii="Arial" w:hAnsi="Arial" w:cs="Arial"/>
          <w:sz w:val="22"/>
          <w:szCs w:val="22"/>
        </w:rPr>
        <w:t xml:space="preserve"> comme l’image ci-dessous</w:t>
      </w:r>
      <w:r w:rsidR="004E33A4">
        <w:rPr>
          <w:rFonts w:ascii="Arial" w:hAnsi="Arial" w:cs="Arial"/>
          <w:sz w:val="22"/>
          <w:szCs w:val="22"/>
        </w:rPr>
        <w:t> :</w:t>
      </w:r>
    </w:p>
    <w:p w:rsidR="004E33A4" w:rsidRPr="00C127D9" w:rsidRDefault="004E33A4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E20727" w:rsidRPr="00C127D9" w:rsidRDefault="00692C0B" w:rsidP="001462B5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>
            <wp:extent cx="5105040" cy="2309981"/>
            <wp:effectExtent l="19050" t="0" r="36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493" cy="231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727" w:rsidRPr="00C127D9" w:rsidRDefault="00452D0A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Placez-vous sur </w:t>
      </w:r>
      <w:r w:rsidR="004E5E74" w:rsidRPr="00C127D9">
        <w:rPr>
          <w:rFonts w:ascii="Arial" w:hAnsi="Arial" w:cs="Arial"/>
          <w:sz w:val="22"/>
          <w:szCs w:val="22"/>
        </w:rPr>
        <w:t>la</w:t>
      </w:r>
      <w:r w:rsidRPr="00C127D9">
        <w:rPr>
          <w:rFonts w:ascii="Arial" w:hAnsi="Arial" w:cs="Arial"/>
          <w:sz w:val="22"/>
          <w:szCs w:val="22"/>
        </w:rPr>
        <w:t xml:space="preserve"> ligne </w:t>
      </w:r>
      <w:r w:rsidR="004E5E74" w:rsidRPr="00C127D9">
        <w:rPr>
          <w:rFonts w:ascii="Arial" w:hAnsi="Arial" w:cs="Arial"/>
          <w:sz w:val="22"/>
          <w:szCs w:val="22"/>
        </w:rPr>
        <w:t xml:space="preserve">Server Web </w:t>
      </w:r>
      <w:r w:rsidRPr="00C127D9">
        <w:rPr>
          <w:rFonts w:ascii="Arial" w:hAnsi="Arial" w:cs="Arial"/>
          <w:sz w:val="22"/>
          <w:szCs w:val="22"/>
        </w:rPr>
        <w:t>(au moment où le serveur Web reçoit la demande du Pc) et cliquez sur le carré violet pour avoir les infos sur le trafic généré entre le Pc et le serveur.</w:t>
      </w:r>
    </w:p>
    <w:p w:rsidR="006F25F5" w:rsidRDefault="006F25F5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6F25F5" w:rsidRDefault="006F25F5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452D0A" w:rsidRPr="00C127D9" w:rsidRDefault="00452D0A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Vous devriez voir apparaitre </w:t>
      </w:r>
      <w:r w:rsidR="004E5E74" w:rsidRPr="00C127D9">
        <w:rPr>
          <w:rFonts w:ascii="Arial" w:hAnsi="Arial" w:cs="Arial"/>
          <w:sz w:val="22"/>
          <w:szCs w:val="22"/>
        </w:rPr>
        <w:t xml:space="preserve">la </w:t>
      </w:r>
      <w:r w:rsidRPr="00C127D9">
        <w:rPr>
          <w:rFonts w:ascii="Arial" w:hAnsi="Arial" w:cs="Arial"/>
          <w:sz w:val="22"/>
          <w:szCs w:val="22"/>
        </w:rPr>
        <w:t xml:space="preserve"> fenêtre</w:t>
      </w:r>
      <w:r w:rsidR="004E5E74" w:rsidRPr="00C127D9">
        <w:rPr>
          <w:rFonts w:ascii="Arial" w:hAnsi="Arial" w:cs="Arial"/>
          <w:sz w:val="22"/>
          <w:szCs w:val="22"/>
        </w:rPr>
        <w:t xml:space="preserve"> suivante</w:t>
      </w:r>
      <w:r w:rsidRPr="00C127D9">
        <w:rPr>
          <w:rFonts w:ascii="Arial" w:hAnsi="Arial" w:cs="Arial"/>
          <w:sz w:val="22"/>
          <w:szCs w:val="22"/>
        </w:rPr>
        <w:t> :</w:t>
      </w:r>
    </w:p>
    <w:p w:rsidR="00452D0A" w:rsidRPr="00C127D9" w:rsidRDefault="00D91D95" w:rsidP="001462B5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lastRenderedPageBreak/>
        <w:drawing>
          <wp:inline distT="0" distB="0" distL="0" distR="0">
            <wp:extent cx="4066415" cy="2868069"/>
            <wp:effectExtent l="1905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734" cy="28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5F5" w:rsidRDefault="006F25F5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452D0A" w:rsidRPr="00C127D9" w:rsidRDefault="00452D0A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Comme vous pouvez le lire, il y a une </w:t>
      </w:r>
      <w:r w:rsidRPr="00215807">
        <w:rPr>
          <w:rFonts w:ascii="Arial" w:hAnsi="Arial" w:cs="Arial"/>
          <w:b/>
          <w:sz w:val="22"/>
          <w:szCs w:val="22"/>
        </w:rPr>
        <w:t>couche</w:t>
      </w:r>
      <w:r w:rsidRPr="00C127D9">
        <w:rPr>
          <w:rFonts w:ascii="Arial" w:hAnsi="Arial" w:cs="Arial"/>
          <w:sz w:val="22"/>
          <w:szCs w:val="22"/>
        </w:rPr>
        <w:t xml:space="preserve"> </w:t>
      </w:r>
      <w:r w:rsidR="00215807" w:rsidRPr="006F25F5">
        <w:rPr>
          <w:rFonts w:ascii="Arial" w:hAnsi="Arial" w:cs="Arial"/>
          <w:b/>
          <w:sz w:val="22"/>
          <w:szCs w:val="22"/>
        </w:rPr>
        <w:t>entrante</w:t>
      </w:r>
      <w:r w:rsidR="00215807" w:rsidRPr="00C127D9">
        <w:rPr>
          <w:rFonts w:ascii="Arial" w:hAnsi="Arial" w:cs="Arial"/>
          <w:sz w:val="22"/>
          <w:szCs w:val="22"/>
        </w:rPr>
        <w:t xml:space="preserve"> </w:t>
      </w:r>
      <w:r w:rsidRPr="00C127D9">
        <w:rPr>
          <w:rFonts w:ascii="Arial" w:hAnsi="Arial" w:cs="Arial"/>
          <w:sz w:val="22"/>
          <w:szCs w:val="22"/>
        </w:rPr>
        <w:t>(</w:t>
      </w:r>
      <w:r w:rsidR="00215807">
        <w:rPr>
          <w:rFonts w:ascii="Arial" w:hAnsi="Arial" w:cs="Arial"/>
          <w:sz w:val="22"/>
          <w:szCs w:val="22"/>
        </w:rPr>
        <w:t xml:space="preserve">In </w:t>
      </w:r>
      <w:r w:rsidRPr="00C127D9">
        <w:rPr>
          <w:rFonts w:ascii="Arial" w:hAnsi="Arial" w:cs="Arial"/>
          <w:sz w:val="22"/>
          <w:szCs w:val="22"/>
        </w:rPr>
        <w:t xml:space="preserve">Layers) et une </w:t>
      </w:r>
      <w:r w:rsidR="00215807" w:rsidRPr="00215807">
        <w:rPr>
          <w:rFonts w:ascii="Arial" w:hAnsi="Arial" w:cs="Arial"/>
          <w:b/>
          <w:sz w:val="22"/>
          <w:szCs w:val="22"/>
        </w:rPr>
        <w:t>couche</w:t>
      </w:r>
      <w:r w:rsidR="00215807">
        <w:rPr>
          <w:rFonts w:ascii="Arial" w:hAnsi="Arial" w:cs="Arial"/>
          <w:sz w:val="22"/>
          <w:szCs w:val="22"/>
        </w:rPr>
        <w:t xml:space="preserve"> </w:t>
      </w:r>
      <w:r w:rsidRPr="006F25F5">
        <w:rPr>
          <w:rFonts w:ascii="Arial" w:hAnsi="Arial" w:cs="Arial"/>
          <w:b/>
          <w:sz w:val="22"/>
          <w:szCs w:val="22"/>
        </w:rPr>
        <w:t>sortante</w:t>
      </w:r>
      <w:r w:rsidR="00215807">
        <w:rPr>
          <w:rFonts w:ascii="Arial" w:hAnsi="Arial" w:cs="Arial"/>
          <w:b/>
          <w:sz w:val="22"/>
          <w:szCs w:val="22"/>
        </w:rPr>
        <w:t xml:space="preserve"> </w:t>
      </w:r>
      <w:r w:rsidR="00215807">
        <w:rPr>
          <w:rFonts w:ascii="Arial" w:hAnsi="Arial" w:cs="Arial"/>
          <w:sz w:val="22"/>
          <w:szCs w:val="22"/>
        </w:rPr>
        <w:t>(Out Layers)</w:t>
      </w:r>
      <w:r w:rsidRPr="00C127D9">
        <w:rPr>
          <w:rFonts w:ascii="Arial" w:hAnsi="Arial" w:cs="Arial"/>
          <w:sz w:val="22"/>
          <w:szCs w:val="22"/>
        </w:rPr>
        <w:t>.</w:t>
      </w:r>
    </w:p>
    <w:p w:rsidR="00FC5332" w:rsidRDefault="00FC5332" w:rsidP="001462B5">
      <w:pPr>
        <w:spacing w:beforeLines="20" w:afterLines="20" w:line="288" w:lineRule="auto"/>
        <w:jc w:val="left"/>
        <w:rPr>
          <w:rFonts w:ascii="Arial" w:eastAsiaTheme="majorEastAsia" w:hAnsi="Arial" w:cs="Arial"/>
          <w:color w:val="438086" w:themeColor="accent2"/>
          <w:sz w:val="22"/>
          <w:szCs w:val="22"/>
        </w:rPr>
      </w:pPr>
    </w:p>
    <w:p w:rsidR="004E33A4" w:rsidRDefault="004E33A4" w:rsidP="001462B5">
      <w:pPr>
        <w:spacing w:beforeLines="20" w:afterLines="20" w:line="288" w:lineRule="auto"/>
        <w:jc w:val="left"/>
        <w:rPr>
          <w:rFonts w:ascii="Arial" w:eastAsiaTheme="majorEastAsia" w:hAnsi="Arial" w:cs="Arial"/>
          <w:color w:val="438086" w:themeColor="accent2"/>
          <w:sz w:val="22"/>
          <w:szCs w:val="22"/>
        </w:rPr>
      </w:pPr>
    </w:p>
    <w:p w:rsidR="00FC5332" w:rsidRPr="00B723F2" w:rsidRDefault="0003765D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</w:t>
      </w:r>
      <w:r w:rsidR="00B723F2">
        <w:rPr>
          <w:rFonts w:ascii="Arial" w:hAnsi="Arial" w:cs="Arial"/>
          <w:b/>
          <w:sz w:val="26"/>
          <w:szCs w:val="26"/>
        </w:rPr>
        <w:t xml:space="preserve">.2 </w:t>
      </w:r>
      <w:r w:rsidR="005A56EB" w:rsidRPr="00B723F2">
        <w:rPr>
          <w:rFonts w:ascii="Arial" w:hAnsi="Arial" w:cs="Arial"/>
          <w:b/>
          <w:sz w:val="26"/>
          <w:szCs w:val="26"/>
        </w:rPr>
        <w:t>Détails PDU</w:t>
      </w:r>
      <w:r w:rsidR="00FC5332" w:rsidRPr="00B723F2">
        <w:rPr>
          <w:rFonts w:ascii="Arial" w:hAnsi="Arial" w:cs="Arial"/>
          <w:b/>
          <w:sz w:val="26"/>
          <w:szCs w:val="26"/>
        </w:rPr>
        <w:t xml:space="preserve"> </w:t>
      </w:r>
      <w:r w:rsidR="005A56EB" w:rsidRPr="00B723F2">
        <w:rPr>
          <w:rFonts w:ascii="Arial" w:hAnsi="Arial" w:cs="Arial"/>
          <w:b/>
          <w:sz w:val="26"/>
          <w:szCs w:val="26"/>
        </w:rPr>
        <w:t xml:space="preserve">de la couche entrante </w:t>
      </w:r>
      <w:r w:rsidR="00FC5332" w:rsidRPr="00B723F2">
        <w:rPr>
          <w:rFonts w:ascii="Arial" w:hAnsi="Arial" w:cs="Arial"/>
          <w:b/>
          <w:sz w:val="26"/>
          <w:szCs w:val="26"/>
        </w:rPr>
        <w:t>(In Layers)</w:t>
      </w:r>
    </w:p>
    <w:p w:rsidR="00FC5332" w:rsidRPr="00FE6E60" w:rsidRDefault="00FC5332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10"/>
          <w:szCs w:val="10"/>
          <w:u w:val="single"/>
        </w:rPr>
      </w:pPr>
    </w:p>
    <w:p w:rsidR="004E33A4" w:rsidRDefault="00452D0A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8D2346">
        <w:rPr>
          <w:rFonts w:ascii="Arial" w:hAnsi="Arial" w:cs="Arial"/>
          <w:b/>
          <w:color w:val="0070C0"/>
          <w:sz w:val="22"/>
          <w:szCs w:val="22"/>
        </w:rPr>
        <w:t>Couche 1</w:t>
      </w:r>
      <w:r w:rsidRPr="00C127D9">
        <w:rPr>
          <w:rFonts w:ascii="Arial" w:hAnsi="Arial" w:cs="Arial"/>
          <w:sz w:val="22"/>
          <w:szCs w:val="22"/>
        </w:rPr>
        <w:t xml:space="preserve"> (cf Modèle Osi) : </w:t>
      </w:r>
    </w:p>
    <w:p w:rsidR="00E72439" w:rsidRDefault="00E72439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 </w:t>
      </w:r>
      <w:r w:rsidR="00452D0A" w:rsidRPr="00C127D9">
        <w:rPr>
          <w:rFonts w:ascii="Arial" w:hAnsi="Arial" w:cs="Arial"/>
          <w:sz w:val="22"/>
          <w:szCs w:val="22"/>
        </w:rPr>
        <w:t>est au niveau matériel</w:t>
      </w:r>
      <w:r>
        <w:rPr>
          <w:rFonts w:ascii="Arial" w:hAnsi="Arial" w:cs="Arial"/>
          <w:sz w:val="22"/>
          <w:szCs w:val="22"/>
        </w:rPr>
        <w:t xml:space="preserve">. Sur cette couche on capture des </w:t>
      </w:r>
      <w:r w:rsidRPr="004A5F84">
        <w:rPr>
          <w:rFonts w:ascii="Arial" w:hAnsi="Arial" w:cs="Arial"/>
          <w:b/>
          <w:sz w:val="22"/>
          <w:szCs w:val="22"/>
        </w:rPr>
        <w:t>signaux électriques</w:t>
      </w:r>
      <w:r>
        <w:rPr>
          <w:rFonts w:ascii="Arial" w:hAnsi="Arial" w:cs="Arial"/>
          <w:sz w:val="22"/>
          <w:szCs w:val="22"/>
        </w:rPr>
        <w:t xml:space="preserve"> rentrant dans la carte.</w:t>
      </w:r>
    </w:p>
    <w:p w:rsidR="00B723F2" w:rsidRDefault="00452D0A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2"/>
          <w:szCs w:val="22"/>
          <w:u w:val="single"/>
        </w:rPr>
      </w:pPr>
      <w:r w:rsidRPr="00C127D9">
        <w:rPr>
          <w:rFonts w:ascii="Arial" w:hAnsi="Arial" w:cs="Arial"/>
          <w:sz w:val="22"/>
          <w:szCs w:val="22"/>
        </w:rPr>
        <w:t xml:space="preserve"> </w:t>
      </w:r>
    </w:p>
    <w:p w:rsidR="004E33A4" w:rsidRDefault="00452D0A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8D2346">
        <w:rPr>
          <w:rFonts w:ascii="Arial" w:hAnsi="Arial" w:cs="Arial"/>
          <w:b/>
          <w:color w:val="0070C0"/>
          <w:sz w:val="22"/>
          <w:szCs w:val="22"/>
        </w:rPr>
        <w:t>Couche 2</w:t>
      </w:r>
      <w:r w:rsidRPr="00C127D9">
        <w:rPr>
          <w:rFonts w:ascii="Arial" w:hAnsi="Arial" w:cs="Arial"/>
          <w:sz w:val="22"/>
          <w:szCs w:val="22"/>
        </w:rPr>
        <w:t xml:space="preserve"> : </w:t>
      </w:r>
    </w:p>
    <w:p w:rsidR="004E33A4" w:rsidRDefault="00452D0A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On traite une trame Ethernet que la couche 1 nous a traduit. Ici, comme vous le voyez  il y a une reconnaissance de l’émetteur et du récepteur des données grâce à </w:t>
      </w:r>
      <w:r w:rsidRPr="004A5F84">
        <w:rPr>
          <w:rFonts w:ascii="Arial" w:hAnsi="Arial" w:cs="Arial"/>
          <w:b/>
          <w:sz w:val="22"/>
          <w:szCs w:val="22"/>
        </w:rPr>
        <w:t>l’adresse MAC</w:t>
      </w:r>
      <w:r w:rsidRPr="00C127D9">
        <w:rPr>
          <w:rFonts w:ascii="Arial" w:hAnsi="Arial" w:cs="Arial"/>
          <w:sz w:val="22"/>
          <w:szCs w:val="22"/>
        </w:rPr>
        <w:t xml:space="preserve"> (l’identifiant unique de chaque carte réseau)</w:t>
      </w:r>
      <w:r w:rsidR="00625ABA" w:rsidRPr="00C127D9">
        <w:rPr>
          <w:rFonts w:ascii="Arial" w:hAnsi="Arial" w:cs="Arial"/>
          <w:sz w:val="22"/>
          <w:szCs w:val="22"/>
        </w:rPr>
        <w:t xml:space="preserve">. </w:t>
      </w:r>
    </w:p>
    <w:p w:rsidR="005148F3" w:rsidRDefault="00625ABA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Pour savoir à qui appartient l’adresse MAC cliquez sur </w:t>
      </w:r>
      <w:r w:rsidR="006C591C">
        <w:rPr>
          <w:rFonts w:ascii="Arial" w:hAnsi="Arial" w:cs="Arial"/>
          <w:sz w:val="22"/>
          <w:szCs w:val="22"/>
        </w:rPr>
        <w:t xml:space="preserve">le client et </w:t>
      </w:r>
      <w:r w:rsidRPr="00C127D9">
        <w:rPr>
          <w:rFonts w:ascii="Arial" w:hAnsi="Arial" w:cs="Arial"/>
          <w:sz w:val="22"/>
          <w:szCs w:val="22"/>
        </w:rPr>
        <w:t xml:space="preserve">dans l’invite de commande </w:t>
      </w:r>
      <w:r w:rsidRPr="00C127D9">
        <w:rPr>
          <w:rFonts w:ascii="Arial" w:hAnsi="Arial" w:cs="Arial"/>
          <w:b/>
          <w:sz w:val="22"/>
          <w:szCs w:val="22"/>
        </w:rPr>
        <w:t>tapez Ipconfig /all</w:t>
      </w:r>
      <w:r w:rsidRPr="00C127D9">
        <w:rPr>
          <w:rFonts w:ascii="Arial" w:hAnsi="Arial" w:cs="Arial"/>
          <w:sz w:val="22"/>
          <w:szCs w:val="22"/>
        </w:rPr>
        <w:t>.</w:t>
      </w:r>
      <w:r w:rsidR="006C591C">
        <w:rPr>
          <w:rFonts w:ascii="Arial" w:hAnsi="Arial" w:cs="Arial"/>
          <w:sz w:val="22"/>
          <w:szCs w:val="22"/>
        </w:rPr>
        <w:t xml:space="preserve"> </w:t>
      </w:r>
    </w:p>
    <w:p w:rsidR="005148F3" w:rsidRDefault="005148F3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L’image ci-dessous vous permet de comparer les différents résultats liés à la commande Ipconfig et Ip config/all.</w:t>
      </w:r>
    </w:p>
    <w:p w:rsidR="00625ABA" w:rsidRPr="00C127D9" w:rsidRDefault="00FE6E60" w:rsidP="001462B5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>
            <wp:extent cx="3011128" cy="2169693"/>
            <wp:effectExtent l="1905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757" cy="2182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ABA" w:rsidRDefault="00625ABA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lastRenderedPageBreak/>
        <w:t>La « Physical Address » est l’adresse MAC.</w:t>
      </w:r>
    </w:p>
    <w:p w:rsidR="00A17012" w:rsidRDefault="00A17012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A17012" w:rsidRPr="00C127D9" w:rsidRDefault="00A17012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partir des informations de votre de votre TP, complétez le tableau ci-dessous :</w:t>
      </w:r>
    </w:p>
    <w:tbl>
      <w:tblPr>
        <w:tblStyle w:val="Grilledutableau"/>
        <w:tblW w:w="0" w:type="auto"/>
        <w:tblLook w:val="04A0"/>
      </w:tblPr>
      <w:tblGrid>
        <w:gridCol w:w="2893"/>
        <w:gridCol w:w="5792"/>
      </w:tblGrid>
      <w:tr w:rsidR="00625ABA" w:rsidRPr="00C127D9" w:rsidTr="008101C4">
        <w:tc>
          <w:tcPr>
            <w:tcW w:w="2893" w:type="dxa"/>
          </w:tcPr>
          <w:p w:rsidR="00625ABA" w:rsidRPr="00C127D9" w:rsidRDefault="008101C4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 xml:space="preserve">Nom du poste </w:t>
            </w:r>
          </w:p>
        </w:tc>
        <w:tc>
          <w:tcPr>
            <w:tcW w:w="5792" w:type="dxa"/>
          </w:tcPr>
          <w:p w:rsidR="00625ABA" w:rsidRPr="00C127D9" w:rsidRDefault="008101C4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 xml:space="preserve">Adresse Mac </w:t>
            </w:r>
            <w:r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C127D9">
              <w:rPr>
                <w:rFonts w:ascii="Arial" w:hAnsi="Arial" w:cs="Arial"/>
                <w:b/>
                <w:sz w:val="22"/>
                <w:szCs w:val="22"/>
              </w:rPr>
              <w:t>couche 2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Pr="00C127D9">
              <w:rPr>
                <w:rFonts w:ascii="Arial" w:hAnsi="Arial" w:cs="Arial"/>
                <w:b/>
                <w:sz w:val="22"/>
                <w:szCs w:val="22"/>
              </w:rPr>
              <w:t xml:space="preserve"> correspondant</w:t>
            </w: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</w:tr>
      <w:tr w:rsidR="00625ABA" w:rsidRPr="00C127D9" w:rsidTr="008101C4">
        <w:tc>
          <w:tcPr>
            <w:tcW w:w="2893" w:type="dxa"/>
          </w:tcPr>
          <w:p w:rsidR="00625ABA" w:rsidRPr="00C127D9" w:rsidRDefault="001462B5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PC</w:t>
            </w:r>
          </w:p>
        </w:tc>
        <w:tc>
          <w:tcPr>
            <w:tcW w:w="5792" w:type="dxa"/>
          </w:tcPr>
          <w:p w:rsidR="00625ABA" w:rsidRPr="00C127D9" w:rsidRDefault="001462B5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00E0.A3C5.1282</w:t>
            </w:r>
          </w:p>
        </w:tc>
      </w:tr>
      <w:tr w:rsidR="00625ABA" w:rsidRPr="00C127D9" w:rsidTr="008101C4">
        <w:tc>
          <w:tcPr>
            <w:tcW w:w="2893" w:type="dxa"/>
          </w:tcPr>
          <w:p w:rsidR="00625ABA" w:rsidRPr="00C127D9" w:rsidRDefault="001462B5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Serveur</w:t>
            </w:r>
          </w:p>
        </w:tc>
        <w:tc>
          <w:tcPr>
            <w:tcW w:w="5792" w:type="dxa"/>
          </w:tcPr>
          <w:p w:rsidR="00625ABA" w:rsidRPr="00C127D9" w:rsidRDefault="001462B5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0002.16E2.ED18</w:t>
            </w:r>
          </w:p>
        </w:tc>
      </w:tr>
    </w:tbl>
    <w:p w:rsidR="00625ABA" w:rsidRDefault="00625ABA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2F324D" w:rsidRPr="00C127D9" w:rsidRDefault="002F324D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9B725E" w:rsidRDefault="00625ABA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8D2346">
        <w:rPr>
          <w:rFonts w:ascii="Arial" w:hAnsi="Arial" w:cs="Arial"/>
          <w:b/>
          <w:color w:val="0070C0"/>
          <w:sz w:val="22"/>
          <w:szCs w:val="22"/>
        </w:rPr>
        <w:t>Couche 3</w:t>
      </w:r>
      <w:r w:rsidRPr="00C127D9">
        <w:rPr>
          <w:rFonts w:ascii="Arial" w:hAnsi="Arial" w:cs="Arial"/>
          <w:sz w:val="22"/>
          <w:szCs w:val="22"/>
        </w:rPr>
        <w:t xml:space="preserve"> : </w:t>
      </w:r>
    </w:p>
    <w:p w:rsidR="00625ABA" w:rsidRPr="00C127D9" w:rsidRDefault="00625ABA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La couche </w:t>
      </w:r>
      <w:r w:rsidR="004A5F84">
        <w:rPr>
          <w:rFonts w:ascii="Arial" w:hAnsi="Arial" w:cs="Arial"/>
          <w:sz w:val="22"/>
          <w:szCs w:val="22"/>
        </w:rPr>
        <w:t>3</w:t>
      </w:r>
      <w:r w:rsidRPr="00C127D9">
        <w:rPr>
          <w:rFonts w:ascii="Arial" w:hAnsi="Arial" w:cs="Arial"/>
          <w:sz w:val="22"/>
          <w:szCs w:val="22"/>
        </w:rPr>
        <w:t xml:space="preserve"> </w:t>
      </w:r>
      <w:r w:rsidR="004F5E87">
        <w:rPr>
          <w:rFonts w:ascii="Arial" w:hAnsi="Arial" w:cs="Arial"/>
          <w:sz w:val="22"/>
          <w:szCs w:val="22"/>
        </w:rPr>
        <w:t xml:space="preserve">présente </w:t>
      </w:r>
      <w:r w:rsidRPr="00C127D9">
        <w:rPr>
          <w:rFonts w:ascii="Arial" w:hAnsi="Arial" w:cs="Arial"/>
          <w:sz w:val="22"/>
          <w:szCs w:val="22"/>
        </w:rPr>
        <w:t>le contenu du paquet de données qu’elle a</w:t>
      </w:r>
      <w:r w:rsidR="004F5E87">
        <w:rPr>
          <w:rFonts w:ascii="Arial" w:hAnsi="Arial" w:cs="Arial"/>
          <w:sz w:val="22"/>
          <w:szCs w:val="22"/>
        </w:rPr>
        <w:t xml:space="preserve"> reçu</w:t>
      </w:r>
      <w:r w:rsidRPr="00C127D9">
        <w:rPr>
          <w:rFonts w:ascii="Arial" w:hAnsi="Arial" w:cs="Arial"/>
          <w:sz w:val="22"/>
          <w:szCs w:val="22"/>
        </w:rPr>
        <w:t xml:space="preserve">. Nous voyons apparaitre une notion </w:t>
      </w:r>
      <w:r w:rsidRPr="004A5F84">
        <w:rPr>
          <w:rFonts w:ascii="Arial" w:hAnsi="Arial" w:cs="Arial"/>
          <w:b/>
          <w:sz w:val="22"/>
          <w:szCs w:val="22"/>
        </w:rPr>
        <w:t>d’adresse IP</w:t>
      </w:r>
      <w:r w:rsidRPr="00C127D9">
        <w:rPr>
          <w:rFonts w:ascii="Arial" w:hAnsi="Arial" w:cs="Arial"/>
          <w:sz w:val="22"/>
          <w:szCs w:val="22"/>
        </w:rPr>
        <w:t xml:space="preserve"> logique, source et destinataire.</w:t>
      </w:r>
    </w:p>
    <w:p w:rsidR="00A17012" w:rsidRDefault="00A17012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A17012" w:rsidRPr="00C127D9" w:rsidRDefault="00A17012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partir des informations de votre de votre TP, complétez le tableau ci-dessous :</w:t>
      </w:r>
    </w:p>
    <w:tbl>
      <w:tblPr>
        <w:tblStyle w:val="Grilledutableau"/>
        <w:tblW w:w="0" w:type="auto"/>
        <w:tblLook w:val="04A0"/>
      </w:tblPr>
      <w:tblGrid>
        <w:gridCol w:w="1809"/>
        <w:gridCol w:w="2977"/>
        <w:gridCol w:w="4501"/>
      </w:tblGrid>
      <w:tr w:rsidR="00625ABA" w:rsidRPr="00C127D9" w:rsidTr="00625ABA">
        <w:tc>
          <w:tcPr>
            <w:tcW w:w="1809" w:type="dxa"/>
          </w:tcPr>
          <w:p w:rsidR="00625ABA" w:rsidRPr="00C127D9" w:rsidRDefault="00625ABA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>Adresse IP</w:t>
            </w:r>
          </w:p>
        </w:tc>
        <w:tc>
          <w:tcPr>
            <w:tcW w:w="2977" w:type="dxa"/>
          </w:tcPr>
          <w:p w:rsidR="00625ABA" w:rsidRPr="00C127D9" w:rsidRDefault="00625ABA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>Source ou destination</w:t>
            </w:r>
          </w:p>
        </w:tc>
        <w:tc>
          <w:tcPr>
            <w:tcW w:w="4501" w:type="dxa"/>
          </w:tcPr>
          <w:p w:rsidR="00625ABA" w:rsidRPr="00C127D9" w:rsidRDefault="00625ABA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>Nom du poste correspondant</w:t>
            </w:r>
          </w:p>
        </w:tc>
      </w:tr>
      <w:tr w:rsidR="00625ABA" w:rsidRPr="00C127D9" w:rsidTr="00625ABA">
        <w:tc>
          <w:tcPr>
            <w:tcW w:w="1809" w:type="dxa"/>
          </w:tcPr>
          <w:p w:rsidR="00625ABA" w:rsidRPr="00C127D9" w:rsidRDefault="001462B5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10.0.109.2</w:t>
            </w:r>
          </w:p>
        </w:tc>
        <w:tc>
          <w:tcPr>
            <w:tcW w:w="2977" w:type="dxa"/>
          </w:tcPr>
          <w:p w:rsidR="00625ABA" w:rsidRPr="00C127D9" w:rsidRDefault="001462B5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10.0.109.1</w:t>
            </w:r>
          </w:p>
        </w:tc>
        <w:tc>
          <w:tcPr>
            <w:tcW w:w="4501" w:type="dxa"/>
          </w:tcPr>
          <w:p w:rsidR="00625ABA" w:rsidRPr="00C127D9" w:rsidRDefault="001462B5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Serveur</w:t>
            </w:r>
          </w:p>
        </w:tc>
      </w:tr>
      <w:tr w:rsidR="00625ABA" w:rsidRPr="00C127D9" w:rsidTr="00625ABA">
        <w:tc>
          <w:tcPr>
            <w:tcW w:w="1809" w:type="dxa"/>
          </w:tcPr>
          <w:p w:rsidR="001462B5" w:rsidRPr="00C127D9" w:rsidRDefault="001462B5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10.0.109.1</w:t>
            </w:r>
          </w:p>
        </w:tc>
        <w:tc>
          <w:tcPr>
            <w:tcW w:w="2977" w:type="dxa"/>
          </w:tcPr>
          <w:p w:rsidR="00625ABA" w:rsidRPr="00C127D9" w:rsidRDefault="001462B5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10.0.109.2</w:t>
            </w:r>
          </w:p>
        </w:tc>
        <w:tc>
          <w:tcPr>
            <w:tcW w:w="4501" w:type="dxa"/>
          </w:tcPr>
          <w:p w:rsidR="00625ABA" w:rsidRPr="00C127D9" w:rsidRDefault="001462B5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PC</w:t>
            </w:r>
          </w:p>
        </w:tc>
      </w:tr>
    </w:tbl>
    <w:p w:rsidR="004A5F84" w:rsidRDefault="004A5F84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2F324D" w:rsidRPr="00C127D9" w:rsidRDefault="002F324D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E60C15" w:rsidRPr="008D2346" w:rsidRDefault="00625ABA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color w:val="0070C0"/>
          <w:sz w:val="22"/>
          <w:szCs w:val="22"/>
        </w:rPr>
      </w:pPr>
      <w:r w:rsidRPr="008D2346">
        <w:rPr>
          <w:rFonts w:ascii="Arial" w:hAnsi="Arial" w:cs="Arial"/>
          <w:b/>
          <w:color w:val="0070C0"/>
          <w:sz w:val="22"/>
          <w:szCs w:val="22"/>
        </w:rPr>
        <w:t>Couche 4</w:t>
      </w:r>
      <w:r w:rsidRPr="008D2346">
        <w:rPr>
          <w:rFonts w:ascii="Arial" w:hAnsi="Arial" w:cs="Arial"/>
          <w:color w:val="0070C0"/>
          <w:sz w:val="22"/>
          <w:szCs w:val="22"/>
        </w:rPr>
        <w:t xml:space="preserve"> : </w:t>
      </w:r>
    </w:p>
    <w:p w:rsidR="00B004A7" w:rsidRPr="00C127D9" w:rsidRDefault="00625ABA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>La couche 3 a extrait les données</w:t>
      </w:r>
      <w:r w:rsidR="00FC5332" w:rsidRPr="00C127D9">
        <w:rPr>
          <w:rFonts w:ascii="Arial" w:hAnsi="Arial" w:cs="Arial"/>
          <w:sz w:val="22"/>
          <w:szCs w:val="22"/>
        </w:rPr>
        <w:t xml:space="preserve"> qu’elle contenait et nous indique que des </w:t>
      </w:r>
      <w:r w:rsidR="00FC5332" w:rsidRPr="004A5F84">
        <w:rPr>
          <w:rFonts w:ascii="Arial" w:hAnsi="Arial" w:cs="Arial"/>
          <w:b/>
          <w:sz w:val="22"/>
          <w:szCs w:val="22"/>
        </w:rPr>
        <w:t xml:space="preserve">ports </w:t>
      </w:r>
      <w:r w:rsidR="00FC5332" w:rsidRPr="00C127D9">
        <w:rPr>
          <w:rFonts w:ascii="Arial" w:hAnsi="Arial" w:cs="Arial"/>
          <w:sz w:val="22"/>
          <w:szCs w:val="22"/>
        </w:rPr>
        <w:t>particuliers des adresses IP sont mis à contribution.</w:t>
      </w:r>
    </w:p>
    <w:p w:rsidR="00A17012" w:rsidRDefault="00A17012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A17012" w:rsidRPr="00C127D9" w:rsidRDefault="00A17012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partir des informations de votre de votre TP, complétez le tableau ci-dessous :</w:t>
      </w:r>
    </w:p>
    <w:tbl>
      <w:tblPr>
        <w:tblStyle w:val="Grilledutableau"/>
        <w:tblW w:w="0" w:type="auto"/>
        <w:tblLook w:val="04A0"/>
      </w:tblPr>
      <w:tblGrid>
        <w:gridCol w:w="1809"/>
        <w:gridCol w:w="2977"/>
        <w:gridCol w:w="4501"/>
      </w:tblGrid>
      <w:tr w:rsidR="00FC5332" w:rsidRPr="00C127D9" w:rsidTr="00467305">
        <w:tc>
          <w:tcPr>
            <w:tcW w:w="1809" w:type="dxa"/>
          </w:tcPr>
          <w:p w:rsidR="00FC5332" w:rsidRPr="00C127D9" w:rsidRDefault="00FC5332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>Adresse IP</w:t>
            </w:r>
          </w:p>
        </w:tc>
        <w:tc>
          <w:tcPr>
            <w:tcW w:w="2977" w:type="dxa"/>
          </w:tcPr>
          <w:p w:rsidR="00FC5332" w:rsidRPr="00C127D9" w:rsidRDefault="00FC5332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>Source ou destination</w:t>
            </w:r>
          </w:p>
        </w:tc>
        <w:tc>
          <w:tcPr>
            <w:tcW w:w="4501" w:type="dxa"/>
          </w:tcPr>
          <w:p w:rsidR="00FC5332" w:rsidRPr="00C127D9" w:rsidRDefault="00FC5332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>Port affecté</w:t>
            </w:r>
          </w:p>
        </w:tc>
      </w:tr>
      <w:tr w:rsidR="00FC5332" w:rsidRPr="00C127D9" w:rsidTr="00467305">
        <w:tc>
          <w:tcPr>
            <w:tcW w:w="1809" w:type="dxa"/>
          </w:tcPr>
          <w:p w:rsidR="00FC5332" w:rsidRPr="00C127D9" w:rsidRDefault="001462B5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10.0.109.2</w:t>
            </w:r>
          </w:p>
        </w:tc>
        <w:tc>
          <w:tcPr>
            <w:tcW w:w="2977" w:type="dxa"/>
          </w:tcPr>
          <w:p w:rsidR="00FC5332" w:rsidRPr="00C127D9" w:rsidRDefault="001462B5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Serveur</w:t>
            </w:r>
          </w:p>
        </w:tc>
        <w:tc>
          <w:tcPr>
            <w:tcW w:w="4501" w:type="dxa"/>
          </w:tcPr>
          <w:p w:rsidR="00FC5332" w:rsidRPr="00C127D9" w:rsidRDefault="001462B5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1054 (distant 80)</w:t>
            </w:r>
          </w:p>
        </w:tc>
      </w:tr>
      <w:tr w:rsidR="00FC5332" w:rsidRPr="00C127D9" w:rsidTr="00467305">
        <w:tc>
          <w:tcPr>
            <w:tcW w:w="1809" w:type="dxa"/>
          </w:tcPr>
          <w:p w:rsidR="00FC5332" w:rsidRPr="00C127D9" w:rsidRDefault="001462B5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10.0.109.1</w:t>
            </w:r>
          </w:p>
        </w:tc>
        <w:tc>
          <w:tcPr>
            <w:tcW w:w="2977" w:type="dxa"/>
          </w:tcPr>
          <w:p w:rsidR="00FC5332" w:rsidRPr="00C127D9" w:rsidRDefault="001462B5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PC</w:t>
            </w:r>
          </w:p>
        </w:tc>
        <w:tc>
          <w:tcPr>
            <w:tcW w:w="4501" w:type="dxa"/>
          </w:tcPr>
          <w:p w:rsidR="00FC5332" w:rsidRPr="00C127D9" w:rsidRDefault="001462B5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1054 (80)</w:t>
            </w:r>
          </w:p>
        </w:tc>
      </w:tr>
    </w:tbl>
    <w:p w:rsidR="00FE6E60" w:rsidRDefault="00FE6E60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color w:val="0070C0"/>
          <w:sz w:val="22"/>
          <w:szCs w:val="22"/>
        </w:rPr>
      </w:pPr>
    </w:p>
    <w:p w:rsidR="002F324D" w:rsidRDefault="002F324D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color w:val="0070C0"/>
          <w:sz w:val="22"/>
          <w:szCs w:val="22"/>
        </w:rPr>
      </w:pPr>
    </w:p>
    <w:p w:rsidR="00B004A7" w:rsidRDefault="00FC5332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FE6E60">
        <w:rPr>
          <w:rFonts w:ascii="Arial" w:hAnsi="Arial" w:cs="Arial"/>
          <w:b/>
          <w:color w:val="0070C0"/>
          <w:sz w:val="22"/>
          <w:szCs w:val="22"/>
        </w:rPr>
        <w:t>La couche 7 :</w:t>
      </w:r>
      <w:r w:rsidRPr="00C127D9">
        <w:rPr>
          <w:rFonts w:ascii="Arial" w:hAnsi="Arial" w:cs="Arial"/>
          <w:sz w:val="22"/>
          <w:szCs w:val="22"/>
        </w:rPr>
        <w:t xml:space="preserve"> Elle nous indique que</w:t>
      </w:r>
      <w:r w:rsidR="00FE6E60">
        <w:rPr>
          <w:rFonts w:ascii="Arial" w:hAnsi="Arial" w:cs="Arial"/>
          <w:sz w:val="22"/>
          <w:szCs w:val="22"/>
        </w:rPr>
        <w:t xml:space="preserve">lle </w:t>
      </w:r>
      <w:r w:rsidRPr="00C127D9">
        <w:rPr>
          <w:rFonts w:ascii="Arial" w:hAnsi="Arial" w:cs="Arial"/>
          <w:sz w:val="22"/>
          <w:szCs w:val="22"/>
        </w:rPr>
        <w:t xml:space="preserve">application ou </w:t>
      </w:r>
      <w:r w:rsidR="00FE6E60">
        <w:rPr>
          <w:rFonts w:ascii="Arial" w:hAnsi="Arial" w:cs="Arial"/>
          <w:sz w:val="22"/>
          <w:szCs w:val="22"/>
        </w:rPr>
        <w:t>quel</w:t>
      </w:r>
      <w:r w:rsidRPr="00C127D9">
        <w:rPr>
          <w:rFonts w:ascii="Arial" w:hAnsi="Arial" w:cs="Arial"/>
          <w:sz w:val="22"/>
          <w:szCs w:val="22"/>
        </w:rPr>
        <w:t xml:space="preserve"> service </w:t>
      </w:r>
      <w:r w:rsidR="00FE6E60">
        <w:rPr>
          <w:rFonts w:ascii="Arial" w:hAnsi="Arial" w:cs="Arial"/>
          <w:sz w:val="22"/>
          <w:szCs w:val="22"/>
        </w:rPr>
        <w:t xml:space="preserve">est </w:t>
      </w:r>
      <w:r w:rsidRPr="00C127D9">
        <w:rPr>
          <w:rFonts w:ascii="Arial" w:hAnsi="Arial" w:cs="Arial"/>
          <w:sz w:val="22"/>
          <w:szCs w:val="22"/>
        </w:rPr>
        <w:t>mis en œuvre</w:t>
      </w:r>
      <w:r w:rsidR="00FE6E60">
        <w:rPr>
          <w:rFonts w:ascii="Arial" w:hAnsi="Arial" w:cs="Arial"/>
          <w:sz w:val="22"/>
          <w:szCs w:val="22"/>
        </w:rPr>
        <w:t>.</w:t>
      </w:r>
    </w:p>
    <w:p w:rsidR="00A17012" w:rsidRDefault="00A17012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A17012" w:rsidRPr="00C127D9" w:rsidRDefault="00A17012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partir des informations de votre de votre TP, complétez le tableau ci-dessous :</w:t>
      </w:r>
    </w:p>
    <w:tbl>
      <w:tblPr>
        <w:tblStyle w:val="Grilledutableau"/>
        <w:tblW w:w="0" w:type="auto"/>
        <w:tblLook w:val="04A0"/>
      </w:tblPr>
      <w:tblGrid>
        <w:gridCol w:w="2235"/>
        <w:gridCol w:w="2221"/>
      </w:tblGrid>
      <w:tr w:rsidR="00FE6E60" w:rsidTr="00FE6E60">
        <w:tc>
          <w:tcPr>
            <w:tcW w:w="2235" w:type="dxa"/>
          </w:tcPr>
          <w:p w:rsidR="00FE6E60" w:rsidRDefault="00FE6E60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Type de service </w:t>
            </w:r>
          </w:p>
        </w:tc>
        <w:tc>
          <w:tcPr>
            <w:tcW w:w="2221" w:type="dxa"/>
          </w:tcPr>
          <w:p w:rsidR="00FE6E60" w:rsidRDefault="00FE6E60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 du protocole</w:t>
            </w:r>
          </w:p>
        </w:tc>
      </w:tr>
      <w:tr w:rsidR="00FE6E60" w:rsidTr="00FE6E60">
        <w:tc>
          <w:tcPr>
            <w:tcW w:w="2235" w:type="dxa"/>
          </w:tcPr>
          <w:p w:rsidR="00FE6E60" w:rsidRDefault="001462B5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Web</w:t>
            </w:r>
          </w:p>
        </w:tc>
        <w:tc>
          <w:tcPr>
            <w:tcW w:w="2221" w:type="dxa"/>
          </w:tcPr>
          <w:p w:rsidR="00FE6E60" w:rsidRDefault="001462B5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HTTP</w:t>
            </w:r>
          </w:p>
        </w:tc>
      </w:tr>
    </w:tbl>
    <w:p w:rsidR="00FE6E60" w:rsidRDefault="00FE6E60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2"/>
          <w:szCs w:val="22"/>
        </w:rPr>
      </w:pPr>
    </w:p>
    <w:p w:rsidR="00CD334A" w:rsidRDefault="00CD334A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6"/>
          <w:szCs w:val="26"/>
        </w:rPr>
      </w:pPr>
    </w:p>
    <w:p w:rsidR="00CD334A" w:rsidRDefault="00CD334A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6"/>
          <w:szCs w:val="26"/>
        </w:rPr>
      </w:pPr>
    </w:p>
    <w:p w:rsidR="002F324D" w:rsidRDefault="002F324D">
      <w:pPr>
        <w:jc w:val="left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:rsidR="00FC5332" w:rsidRPr="008D2346" w:rsidRDefault="0003765D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3</w:t>
      </w:r>
      <w:r w:rsidR="008D2346">
        <w:rPr>
          <w:rFonts w:ascii="Arial" w:hAnsi="Arial" w:cs="Arial"/>
          <w:b/>
          <w:sz w:val="26"/>
          <w:szCs w:val="26"/>
        </w:rPr>
        <w:t xml:space="preserve">.3  </w:t>
      </w:r>
      <w:r w:rsidR="00EE69BE" w:rsidRPr="008D2346">
        <w:rPr>
          <w:rFonts w:ascii="Arial" w:hAnsi="Arial" w:cs="Arial"/>
          <w:b/>
          <w:sz w:val="26"/>
          <w:szCs w:val="26"/>
        </w:rPr>
        <w:t>Détails PDU de la</w:t>
      </w:r>
      <w:r w:rsidR="00FC5332" w:rsidRPr="008D2346">
        <w:rPr>
          <w:rFonts w:ascii="Arial" w:hAnsi="Arial" w:cs="Arial"/>
          <w:b/>
          <w:sz w:val="26"/>
          <w:szCs w:val="26"/>
        </w:rPr>
        <w:t xml:space="preserve"> couche sortante (Out Layers)</w:t>
      </w:r>
    </w:p>
    <w:p w:rsidR="00CD334A" w:rsidRPr="009A31D0" w:rsidRDefault="00CD334A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10"/>
          <w:szCs w:val="10"/>
        </w:rPr>
      </w:pPr>
    </w:p>
    <w:p w:rsidR="00CD334A" w:rsidRDefault="00FC5332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Concentrez-vous sur les données de bases (Adresse Mac, Adresse IP et Ports). </w:t>
      </w:r>
    </w:p>
    <w:p w:rsidR="00FC5332" w:rsidRPr="00C127D9" w:rsidRDefault="00F6456F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Ces données </w:t>
      </w:r>
      <w:r w:rsidR="00FC5332" w:rsidRPr="00C127D9">
        <w:rPr>
          <w:rFonts w:ascii="Arial" w:hAnsi="Arial" w:cs="Arial"/>
          <w:sz w:val="22"/>
          <w:szCs w:val="22"/>
        </w:rPr>
        <w:t>appartien</w:t>
      </w:r>
      <w:r>
        <w:rPr>
          <w:rFonts w:ascii="Arial" w:hAnsi="Arial" w:cs="Arial"/>
          <w:sz w:val="22"/>
          <w:szCs w:val="22"/>
        </w:rPr>
        <w:t>nent</w:t>
      </w:r>
      <w:r w:rsidR="00FC5332" w:rsidRPr="00C127D9">
        <w:rPr>
          <w:rFonts w:ascii="Arial" w:hAnsi="Arial" w:cs="Arial"/>
          <w:sz w:val="22"/>
          <w:szCs w:val="22"/>
        </w:rPr>
        <w:t xml:space="preserve"> à un ordinateur bien précis et </w:t>
      </w:r>
      <w:r w:rsidR="009A31D0">
        <w:rPr>
          <w:rFonts w:ascii="Arial" w:hAnsi="Arial" w:cs="Arial"/>
          <w:sz w:val="22"/>
          <w:szCs w:val="22"/>
        </w:rPr>
        <w:t xml:space="preserve">vous avez </w:t>
      </w:r>
      <w:r w:rsidR="00FC5332" w:rsidRPr="00C127D9">
        <w:rPr>
          <w:rFonts w:ascii="Arial" w:hAnsi="Arial" w:cs="Arial"/>
          <w:sz w:val="22"/>
          <w:szCs w:val="22"/>
        </w:rPr>
        <w:t>sous les yeux un dialogue instauré entre 2 ordinateurs.</w:t>
      </w:r>
    </w:p>
    <w:p w:rsidR="00E168C6" w:rsidRDefault="00E168C6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FC5332" w:rsidRPr="00E168C6" w:rsidRDefault="00E168C6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2"/>
          <w:szCs w:val="22"/>
        </w:rPr>
      </w:pPr>
      <w:r w:rsidRPr="00E168C6">
        <w:rPr>
          <w:rFonts w:ascii="Arial" w:hAnsi="Arial" w:cs="Arial"/>
          <w:b/>
          <w:sz w:val="22"/>
          <w:szCs w:val="22"/>
        </w:rPr>
        <w:t>Quel est l’ordinateur concerné par l’In Layer ?</w:t>
      </w:r>
    </w:p>
    <w:p w:rsidR="00FC5332" w:rsidRPr="00C127D9" w:rsidRDefault="00FC5332" w:rsidP="001462B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 </w:t>
      </w:r>
      <w:r w:rsidR="00245786">
        <w:rPr>
          <w:rFonts w:ascii="Arial" w:hAnsi="Arial" w:cs="Arial"/>
          <w:sz w:val="22"/>
          <w:szCs w:val="22"/>
        </w:rPr>
        <w:t>Serveur via le switch</w:t>
      </w:r>
      <w:r w:rsidR="00245786">
        <w:rPr>
          <w:rFonts w:ascii="Arial" w:hAnsi="Arial" w:cs="Arial"/>
          <w:sz w:val="22"/>
          <w:szCs w:val="22"/>
        </w:rPr>
        <w:tab/>
      </w:r>
    </w:p>
    <w:p w:rsidR="00B004A7" w:rsidRPr="00C127D9" w:rsidRDefault="00B004A7" w:rsidP="001462B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B004A7" w:rsidRDefault="00B004A7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E168C6" w:rsidRPr="00E168C6" w:rsidRDefault="00E168C6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2"/>
          <w:szCs w:val="22"/>
        </w:rPr>
      </w:pPr>
      <w:r w:rsidRPr="00E168C6">
        <w:rPr>
          <w:rFonts w:ascii="Arial" w:hAnsi="Arial" w:cs="Arial"/>
          <w:b/>
          <w:sz w:val="22"/>
          <w:szCs w:val="22"/>
        </w:rPr>
        <w:t>Quel e</w:t>
      </w:r>
      <w:r>
        <w:rPr>
          <w:rFonts w:ascii="Arial" w:hAnsi="Arial" w:cs="Arial"/>
          <w:b/>
          <w:sz w:val="22"/>
          <w:szCs w:val="22"/>
        </w:rPr>
        <w:t>st l’ordinateur concerné par l’Out</w:t>
      </w:r>
      <w:r w:rsidRPr="00E168C6">
        <w:rPr>
          <w:rFonts w:ascii="Arial" w:hAnsi="Arial" w:cs="Arial"/>
          <w:b/>
          <w:sz w:val="22"/>
          <w:szCs w:val="22"/>
        </w:rPr>
        <w:t xml:space="preserve"> Layer ?</w:t>
      </w:r>
    </w:p>
    <w:p w:rsidR="00E168C6" w:rsidRDefault="00245786" w:rsidP="001462B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</w:t>
      </w:r>
    </w:p>
    <w:p w:rsidR="00E168C6" w:rsidRPr="00C127D9" w:rsidRDefault="00E168C6" w:rsidP="001462B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B004A7" w:rsidRDefault="00B004A7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E8680D" w:rsidRPr="00C127D9" w:rsidRDefault="00E8680D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2339D2" w:rsidRPr="00C127D9" w:rsidRDefault="00FC5332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Maintenant cliquez sur l’onglet </w:t>
      </w:r>
      <w:r w:rsidRPr="00C127D9">
        <w:rPr>
          <w:rFonts w:ascii="Arial" w:hAnsi="Arial" w:cs="Arial"/>
          <w:b/>
          <w:sz w:val="22"/>
          <w:szCs w:val="22"/>
        </w:rPr>
        <w:t>Détail PDU Entrant</w:t>
      </w:r>
      <w:r w:rsidRPr="00C127D9">
        <w:rPr>
          <w:rFonts w:ascii="Arial" w:hAnsi="Arial" w:cs="Arial"/>
          <w:sz w:val="22"/>
          <w:szCs w:val="22"/>
        </w:rPr>
        <w:t>.</w:t>
      </w:r>
    </w:p>
    <w:p w:rsidR="00FC5332" w:rsidRPr="00C127D9" w:rsidRDefault="00FC5332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tbl>
      <w:tblPr>
        <w:tblStyle w:val="Grilledutableau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8647"/>
      </w:tblGrid>
      <w:tr w:rsidR="003861F2" w:rsidRPr="00C127D9" w:rsidTr="00CD334A">
        <w:tc>
          <w:tcPr>
            <w:tcW w:w="1242" w:type="dxa"/>
          </w:tcPr>
          <w:p w:rsidR="003861F2" w:rsidRPr="00C127D9" w:rsidRDefault="003861F2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C127D9">
              <w:rPr>
                <w:rFonts w:ascii="Arial" w:hAnsi="Arial" w:cs="Arial"/>
                <w:noProof/>
                <w:sz w:val="22"/>
                <w:szCs w:val="22"/>
                <w:lang w:eastAsia="fr-FR"/>
              </w:rPr>
              <w:drawing>
                <wp:inline distT="0" distB="0" distL="0" distR="0">
                  <wp:extent cx="647700" cy="647700"/>
                  <wp:effectExtent l="0" t="0" r="0" b="0"/>
                  <wp:docPr id="291" name="Image 291" descr="C:\Users\Jean-Luc\AppData\Local\Microsoft\Windows\Temporary Internet Files\Content.IE5\Q25IMV3H\MC900432617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ean-Luc\AppData\Local\Microsoft\Windows\Temporary Internet Files\Content.IE5\Q25IMV3H\MC900432617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 w:rsidR="003861F2" w:rsidRPr="00C127D9" w:rsidRDefault="003861F2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b/>
                <w:color w:val="C00000"/>
                <w:sz w:val="22"/>
                <w:szCs w:val="22"/>
              </w:rPr>
            </w:pPr>
            <w:r w:rsidRPr="00E8680D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Le Protocol Data Unit </w:t>
            </w:r>
            <w:r w:rsidR="00E8680D" w:rsidRPr="00E8680D">
              <w:rPr>
                <w:rFonts w:ascii="Arial" w:hAnsi="Arial" w:cs="Arial"/>
                <w:b/>
                <w:color w:val="FF0000"/>
                <w:sz w:val="22"/>
                <w:szCs w:val="22"/>
              </w:rPr>
              <w:t>(PDU) -</w:t>
            </w:r>
            <w:r w:rsidRPr="00E8680D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Unité de données de protocole</w:t>
            </w:r>
            <w:r w:rsidR="00E8680D" w:rsidRPr="00E8680D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-</w:t>
            </w:r>
            <w:r w:rsidRPr="00E8680D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est l'ensemble des informations échangées entre niveaux dans le </w:t>
            </w:r>
            <w:r w:rsidR="00E8680D" w:rsidRPr="00E8680D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système en </w:t>
            </w:r>
            <w:r w:rsidRPr="00E8680D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couches </w:t>
            </w:r>
            <w:r w:rsidR="00E8680D" w:rsidRPr="00E8680D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du </w:t>
            </w:r>
            <w:r w:rsidRPr="00E8680D">
              <w:rPr>
                <w:rFonts w:ascii="Arial" w:hAnsi="Arial" w:cs="Arial"/>
                <w:b/>
                <w:color w:val="FF0000"/>
                <w:sz w:val="22"/>
                <w:szCs w:val="22"/>
              </w:rPr>
              <w:t>Modèle OSI</w:t>
            </w:r>
            <w:r w:rsidRPr="00C127D9">
              <w:rPr>
                <w:rFonts w:ascii="Arial" w:hAnsi="Arial" w:cs="Arial"/>
                <w:b/>
                <w:color w:val="C00000"/>
                <w:sz w:val="22"/>
                <w:szCs w:val="22"/>
              </w:rPr>
              <w:t>.</w:t>
            </w:r>
          </w:p>
        </w:tc>
      </w:tr>
    </w:tbl>
    <w:p w:rsidR="002339D2" w:rsidRPr="00C127D9" w:rsidRDefault="002339D2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2339D2" w:rsidRPr="00C127D9" w:rsidRDefault="005B5B21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Voici une définition en anglais ! </w:t>
      </w:r>
    </w:p>
    <w:p w:rsidR="003861F2" w:rsidRPr="00C127D9" w:rsidRDefault="003861F2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3861F2" w:rsidRDefault="003861F2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2"/>
          <w:szCs w:val="22"/>
          <w:lang w:val="en-US"/>
        </w:rPr>
      </w:pPr>
      <w:r w:rsidRPr="00C127D9">
        <w:rPr>
          <w:rFonts w:ascii="Arial" w:hAnsi="Arial" w:cs="Arial"/>
          <w:b/>
          <w:sz w:val="22"/>
          <w:szCs w:val="22"/>
          <w:lang w:val="en-US"/>
        </w:rPr>
        <w:t xml:space="preserve">PDUs are relevant in relation to each of the first 4 layers of the OSI model as </w:t>
      </w:r>
      <w:r w:rsidR="008D567F" w:rsidRPr="00C127D9">
        <w:rPr>
          <w:rFonts w:ascii="Arial" w:hAnsi="Arial" w:cs="Arial"/>
          <w:b/>
          <w:sz w:val="22"/>
          <w:szCs w:val="22"/>
          <w:lang w:val="en-US"/>
        </w:rPr>
        <w:t>follows:</w:t>
      </w:r>
    </w:p>
    <w:p w:rsidR="00CD334A" w:rsidRDefault="003861F2" w:rsidP="001462B5">
      <w:pPr>
        <w:pStyle w:val="Paragraphedeliste"/>
        <w:numPr>
          <w:ilvl w:val="0"/>
          <w:numId w:val="22"/>
        </w:numPr>
        <w:spacing w:beforeLines="20" w:afterLines="20" w:line="288" w:lineRule="auto"/>
        <w:ind w:left="284" w:hanging="218"/>
        <w:contextualSpacing w:val="0"/>
        <w:rPr>
          <w:rFonts w:ascii="Arial" w:hAnsi="Arial" w:cs="Arial"/>
          <w:sz w:val="22"/>
          <w:szCs w:val="22"/>
          <w:lang w:val="en-US"/>
        </w:rPr>
      </w:pPr>
      <w:r w:rsidRPr="00CD334A">
        <w:rPr>
          <w:rFonts w:ascii="Arial" w:hAnsi="Arial" w:cs="Arial"/>
          <w:sz w:val="22"/>
          <w:szCs w:val="22"/>
          <w:lang w:val="en-US"/>
        </w:rPr>
        <w:t xml:space="preserve">The Layer 1 (Physical Layer) PDU is </w:t>
      </w:r>
      <w:r w:rsidRPr="00E8680D">
        <w:rPr>
          <w:rFonts w:ascii="Arial" w:hAnsi="Arial" w:cs="Arial"/>
          <w:b/>
          <w:color w:val="FF0000"/>
          <w:sz w:val="22"/>
          <w:szCs w:val="22"/>
          <w:lang w:val="en-US"/>
        </w:rPr>
        <w:t>the bit</w:t>
      </w:r>
      <w:r w:rsidRPr="00CD334A">
        <w:rPr>
          <w:rFonts w:ascii="Arial" w:hAnsi="Arial" w:cs="Arial"/>
          <w:sz w:val="22"/>
          <w:szCs w:val="22"/>
          <w:lang w:val="en-US"/>
        </w:rPr>
        <w:t xml:space="preserve"> or, more generally, symbol (can also been seen as "stream").</w:t>
      </w:r>
    </w:p>
    <w:p w:rsidR="00CD334A" w:rsidRDefault="003861F2" w:rsidP="001462B5">
      <w:pPr>
        <w:pStyle w:val="Paragraphedeliste"/>
        <w:numPr>
          <w:ilvl w:val="0"/>
          <w:numId w:val="22"/>
        </w:numPr>
        <w:spacing w:beforeLines="20" w:afterLines="20" w:line="288" w:lineRule="auto"/>
        <w:ind w:left="284" w:hanging="218"/>
        <w:contextualSpacing w:val="0"/>
        <w:rPr>
          <w:rFonts w:ascii="Arial" w:hAnsi="Arial" w:cs="Arial"/>
          <w:sz w:val="22"/>
          <w:szCs w:val="22"/>
          <w:lang w:val="en-US"/>
        </w:rPr>
      </w:pPr>
      <w:r w:rsidRPr="00CD334A">
        <w:rPr>
          <w:rFonts w:ascii="Arial" w:hAnsi="Arial" w:cs="Arial"/>
          <w:sz w:val="22"/>
          <w:szCs w:val="22"/>
          <w:lang w:val="en-US"/>
        </w:rPr>
        <w:t>The Layer 2 (Data Link Layer) PDU is the</w:t>
      </w:r>
      <w:r w:rsidRPr="00CD334A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E8680D">
        <w:rPr>
          <w:rFonts w:ascii="Arial" w:hAnsi="Arial" w:cs="Arial"/>
          <w:b/>
          <w:color w:val="FF0000"/>
          <w:sz w:val="22"/>
          <w:szCs w:val="22"/>
          <w:lang w:val="en-US"/>
        </w:rPr>
        <w:t>frame</w:t>
      </w:r>
      <w:r w:rsidRPr="00CD334A">
        <w:rPr>
          <w:rFonts w:ascii="Arial" w:hAnsi="Arial" w:cs="Arial"/>
          <w:sz w:val="22"/>
          <w:szCs w:val="22"/>
          <w:lang w:val="en-US"/>
        </w:rPr>
        <w:t>.</w:t>
      </w:r>
    </w:p>
    <w:p w:rsidR="003861F2" w:rsidRPr="00CD334A" w:rsidRDefault="003861F2" w:rsidP="001462B5">
      <w:pPr>
        <w:pStyle w:val="Paragraphedeliste"/>
        <w:numPr>
          <w:ilvl w:val="0"/>
          <w:numId w:val="22"/>
        </w:numPr>
        <w:spacing w:beforeLines="20" w:afterLines="20" w:line="288" w:lineRule="auto"/>
        <w:ind w:left="284" w:hanging="218"/>
        <w:contextualSpacing w:val="0"/>
        <w:rPr>
          <w:rFonts w:ascii="Arial" w:hAnsi="Arial" w:cs="Arial"/>
          <w:sz w:val="22"/>
          <w:szCs w:val="22"/>
          <w:lang w:val="en-US"/>
        </w:rPr>
      </w:pPr>
      <w:r w:rsidRPr="00CD334A">
        <w:rPr>
          <w:rFonts w:ascii="Arial" w:hAnsi="Arial" w:cs="Arial"/>
          <w:sz w:val="22"/>
          <w:szCs w:val="22"/>
          <w:lang w:val="en-US"/>
        </w:rPr>
        <w:t xml:space="preserve">The Layer 3 (Network Layer) PDU is the </w:t>
      </w:r>
      <w:r w:rsidRPr="00E8680D">
        <w:rPr>
          <w:rFonts w:ascii="Arial" w:hAnsi="Arial" w:cs="Arial"/>
          <w:b/>
          <w:color w:val="FF0000"/>
          <w:sz w:val="22"/>
          <w:szCs w:val="22"/>
          <w:lang w:val="en-US"/>
        </w:rPr>
        <w:t>packet</w:t>
      </w:r>
      <w:r w:rsidRPr="00CD334A">
        <w:rPr>
          <w:rFonts w:ascii="Arial" w:hAnsi="Arial" w:cs="Arial"/>
          <w:sz w:val="22"/>
          <w:szCs w:val="22"/>
          <w:lang w:val="en-US"/>
        </w:rPr>
        <w:t>.</w:t>
      </w:r>
    </w:p>
    <w:p w:rsidR="00982AAE" w:rsidRDefault="003861F2" w:rsidP="001462B5">
      <w:pPr>
        <w:pStyle w:val="Paragraphedeliste"/>
        <w:numPr>
          <w:ilvl w:val="0"/>
          <w:numId w:val="22"/>
        </w:numPr>
        <w:spacing w:beforeLines="20" w:afterLines="20" w:line="288" w:lineRule="auto"/>
        <w:ind w:left="284" w:hanging="218"/>
        <w:contextualSpacing w:val="0"/>
        <w:rPr>
          <w:rFonts w:ascii="Arial" w:hAnsi="Arial" w:cs="Arial"/>
          <w:sz w:val="22"/>
          <w:szCs w:val="22"/>
          <w:lang w:val="en-US"/>
        </w:rPr>
      </w:pPr>
      <w:r w:rsidRPr="00C127D9">
        <w:rPr>
          <w:rFonts w:ascii="Arial" w:hAnsi="Arial" w:cs="Arial"/>
          <w:sz w:val="22"/>
          <w:szCs w:val="22"/>
          <w:lang w:val="en-US"/>
        </w:rPr>
        <w:t xml:space="preserve">The Layer 4 (Transport Layer) PDU is the </w:t>
      </w:r>
      <w:r w:rsidRPr="00E8680D">
        <w:rPr>
          <w:rFonts w:ascii="Arial" w:hAnsi="Arial" w:cs="Arial"/>
          <w:b/>
          <w:color w:val="FF0000"/>
          <w:sz w:val="22"/>
          <w:szCs w:val="22"/>
          <w:lang w:val="en-US"/>
        </w:rPr>
        <w:t>segment</w:t>
      </w:r>
      <w:r w:rsidRPr="00C127D9">
        <w:rPr>
          <w:rFonts w:ascii="Arial" w:hAnsi="Arial" w:cs="Arial"/>
          <w:sz w:val="22"/>
          <w:szCs w:val="22"/>
          <w:lang w:val="en-US"/>
        </w:rPr>
        <w:t xml:space="preserve"> for TCP, or the </w:t>
      </w:r>
      <w:r w:rsidRPr="00E8680D">
        <w:rPr>
          <w:rFonts w:ascii="Arial" w:hAnsi="Arial" w:cs="Arial"/>
          <w:b/>
          <w:color w:val="FF0000"/>
          <w:sz w:val="22"/>
          <w:szCs w:val="22"/>
          <w:lang w:val="en-US"/>
        </w:rPr>
        <w:t>datagram</w:t>
      </w:r>
      <w:r w:rsidRPr="00C127D9">
        <w:rPr>
          <w:rFonts w:ascii="Arial" w:hAnsi="Arial" w:cs="Arial"/>
          <w:sz w:val="22"/>
          <w:szCs w:val="22"/>
          <w:lang w:val="en-US"/>
        </w:rPr>
        <w:t xml:space="preserve"> for UDP.</w:t>
      </w:r>
      <w:r w:rsidR="00CD334A">
        <w:rPr>
          <w:rFonts w:ascii="Arial" w:hAnsi="Arial" w:cs="Arial"/>
          <w:sz w:val="22"/>
          <w:szCs w:val="22"/>
          <w:lang w:val="en-US"/>
        </w:rPr>
        <w:tab/>
      </w:r>
    </w:p>
    <w:p w:rsidR="00982AAE" w:rsidRDefault="00982AAE" w:rsidP="001462B5">
      <w:pPr>
        <w:spacing w:beforeLines="20" w:afterLines="20" w:line="288" w:lineRule="auto"/>
        <w:ind w:left="66"/>
        <w:rPr>
          <w:rFonts w:ascii="Arial" w:hAnsi="Arial" w:cs="Arial"/>
          <w:sz w:val="22"/>
          <w:szCs w:val="22"/>
          <w:lang w:val="en-US"/>
        </w:rPr>
      </w:pPr>
    </w:p>
    <w:p w:rsidR="003861F2" w:rsidRDefault="003861F2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  <w:lang w:val="en-US"/>
        </w:rPr>
      </w:pPr>
    </w:p>
    <w:p w:rsidR="00B04509" w:rsidRPr="006E54E1" w:rsidRDefault="00B04509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  <w:lang w:val="en-US"/>
        </w:rPr>
      </w:pPr>
    </w:p>
    <w:p w:rsidR="008B59FB" w:rsidRPr="00C127D9" w:rsidRDefault="008B59FB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En cliquant sur </w:t>
      </w:r>
      <w:r w:rsidRPr="00982AAE">
        <w:rPr>
          <w:rFonts w:ascii="Arial" w:hAnsi="Arial" w:cs="Arial"/>
          <w:b/>
          <w:sz w:val="22"/>
          <w:szCs w:val="22"/>
        </w:rPr>
        <w:t>l’onglet détail</w:t>
      </w:r>
      <w:r w:rsidRPr="00C127D9">
        <w:rPr>
          <w:rFonts w:ascii="Arial" w:hAnsi="Arial" w:cs="Arial"/>
          <w:sz w:val="22"/>
          <w:szCs w:val="22"/>
        </w:rPr>
        <w:t xml:space="preserve">, vous une fenêtre contenant </w:t>
      </w:r>
      <w:r w:rsidR="00A17012">
        <w:rPr>
          <w:rFonts w:ascii="Arial" w:hAnsi="Arial" w:cs="Arial"/>
          <w:sz w:val="22"/>
          <w:szCs w:val="22"/>
        </w:rPr>
        <w:t>ci-dessous s’affiche</w:t>
      </w:r>
      <w:r w:rsidRPr="00C127D9">
        <w:rPr>
          <w:rFonts w:ascii="Arial" w:hAnsi="Arial" w:cs="Arial"/>
          <w:sz w:val="22"/>
          <w:szCs w:val="22"/>
        </w:rPr>
        <w:t> :</w:t>
      </w:r>
    </w:p>
    <w:p w:rsidR="008B59FB" w:rsidRPr="00C127D9" w:rsidRDefault="008B59FB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B04509" w:rsidRPr="00C127D9" w:rsidRDefault="00B04509" w:rsidP="001462B5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noProof/>
          <w:sz w:val="22"/>
          <w:szCs w:val="22"/>
          <w:lang w:eastAsia="fr-FR"/>
        </w:rPr>
        <w:lastRenderedPageBreak/>
        <w:drawing>
          <wp:inline distT="0" distB="0" distL="0" distR="0">
            <wp:extent cx="4126447" cy="5556490"/>
            <wp:effectExtent l="171450" t="133350" r="369353" b="310910"/>
            <wp:docPr id="292" name="Imag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7171" cy="5557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3FC6" w:rsidRDefault="00BE3FC6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9A2B23" w:rsidRPr="00C127D9" w:rsidRDefault="007A63EA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partir des informations de votre de votre TP, c</w:t>
      </w:r>
      <w:r w:rsidR="00F96255">
        <w:rPr>
          <w:rFonts w:ascii="Arial" w:hAnsi="Arial" w:cs="Arial"/>
          <w:sz w:val="22"/>
          <w:szCs w:val="22"/>
        </w:rPr>
        <w:t>omplétez le tableau ci-dessous</w:t>
      </w:r>
      <w:r w:rsidR="00A17012">
        <w:rPr>
          <w:rFonts w:ascii="Arial" w:hAnsi="Arial" w:cs="Arial"/>
          <w:sz w:val="22"/>
          <w:szCs w:val="22"/>
        </w:rPr>
        <w:t> :</w:t>
      </w:r>
    </w:p>
    <w:tbl>
      <w:tblPr>
        <w:tblStyle w:val="Grilledutableau"/>
        <w:tblW w:w="0" w:type="auto"/>
        <w:tblLook w:val="04A0"/>
      </w:tblPr>
      <w:tblGrid>
        <w:gridCol w:w="1306"/>
        <w:gridCol w:w="1612"/>
        <w:gridCol w:w="6937"/>
      </w:tblGrid>
      <w:tr w:rsidR="009A2B23" w:rsidRPr="00C127D9" w:rsidTr="00BE3FC6">
        <w:tc>
          <w:tcPr>
            <w:tcW w:w="1668" w:type="dxa"/>
            <w:tcBorders>
              <w:top w:val="nil"/>
              <w:left w:val="nil"/>
            </w:tcBorders>
          </w:tcPr>
          <w:p w:rsidR="009A2B23" w:rsidRPr="00C127D9" w:rsidRDefault="009A2B23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9A2B23" w:rsidRPr="00C127D9" w:rsidRDefault="009A2B23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>Couche</w:t>
            </w:r>
          </w:p>
        </w:tc>
        <w:tc>
          <w:tcPr>
            <w:tcW w:w="4252" w:type="dxa"/>
          </w:tcPr>
          <w:p w:rsidR="009A2B23" w:rsidRPr="00C127D9" w:rsidRDefault="009A2B23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>PDU</w:t>
            </w:r>
          </w:p>
        </w:tc>
      </w:tr>
      <w:tr w:rsidR="009A2B23" w:rsidRPr="00C127D9" w:rsidTr="00BE3FC6">
        <w:tc>
          <w:tcPr>
            <w:tcW w:w="1668" w:type="dxa"/>
          </w:tcPr>
          <w:p w:rsidR="009A2B23" w:rsidRPr="00C127D9" w:rsidRDefault="009A2B23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>Ethernet II</w:t>
            </w:r>
          </w:p>
        </w:tc>
        <w:tc>
          <w:tcPr>
            <w:tcW w:w="2693" w:type="dxa"/>
          </w:tcPr>
          <w:p w:rsidR="009A2B23" w:rsidRPr="00C127D9" w:rsidRDefault="008978BD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252" w:type="dxa"/>
          </w:tcPr>
          <w:p w:rsidR="009A2B23" w:rsidRPr="00C127D9" w:rsidRDefault="008978BD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fr-FR"/>
              </w:rPr>
              <w:drawing>
                <wp:inline distT="0" distB="0" distL="0" distR="0">
                  <wp:extent cx="4229691" cy="1228897"/>
                  <wp:effectExtent l="19050" t="0" r="0" b="0"/>
                  <wp:docPr id="1" name="Image 0" descr="ehtern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hternet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1" cy="12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B23" w:rsidRPr="00C127D9" w:rsidTr="00BE3FC6">
        <w:tc>
          <w:tcPr>
            <w:tcW w:w="1668" w:type="dxa"/>
          </w:tcPr>
          <w:p w:rsidR="009A2B23" w:rsidRPr="00C127D9" w:rsidRDefault="009A2B23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lastRenderedPageBreak/>
              <w:t>IP</w:t>
            </w:r>
          </w:p>
        </w:tc>
        <w:tc>
          <w:tcPr>
            <w:tcW w:w="2693" w:type="dxa"/>
          </w:tcPr>
          <w:p w:rsidR="009A2B23" w:rsidRPr="00C127D9" w:rsidRDefault="008978BD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252" w:type="dxa"/>
          </w:tcPr>
          <w:p w:rsidR="009A2B23" w:rsidRPr="00C127D9" w:rsidRDefault="008978BD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fr-FR"/>
              </w:rPr>
              <w:drawing>
                <wp:inline distT="0" distB="0" distL="0" distR="0">
                  <wp:extent cx="4248743" cy="1752845"/>
                  <wp:effectExtent l="19050" t="0" r="0" b="0"/>
                  <wp:docPr id="2" name="Image 1" descr="i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B23" w:rsidRPr="00C127D9" w:rsidTr="00BE3FC6">
        <w:tc>
          <w:tcPr>
            <w:tcW w:w="1668" w:type="dxa"/>
          </w:tcPr>
          <w:p w:rsidR="009A2B23" w:rsidRPr="00C127D9" w:rsidRDefault="009A2B23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>TCP</w:t>
            </w:r>
          </w:p>
        </w:tc>
        <w:tc>
          <w:tcPr>
            <w:tcW w:w="2693" w:type="dxa"/>
          </w:tcPr>
          <w:p w:rsidR="009A2B23" w:rsidRPr="00C127D9" w:rsidRDefault="008978BD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252" w:type="dxa"/>
          </w:tcPr>
          <w:p w:rsidR="009A2B23" w:rsidRPr="00C127D9" w:rsidRDefault="008978BD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fr-FR"/>
              </w:rPr>
              <w:drawing>
                <wp:inline distT="0" distB="0" distL="0" distR="0">
                  <wp:extent cx="3762900" cy="2924583"/>
                  <wp:effectExtent l="19050" t="0" r="9000" b="0"/>
                  <wp:docPr id="6" name="Image 5" descr="tc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cp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292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FC6" w:rsidRDefault="00BE3FC6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BE3FC6" w:rsidRDefault="00BE3FC6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9A2B23" w:rsidRPr="00C127D9" w:rsidRDefault="00BE3FC6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Faites</w:t>
      </w:r>
      <w:r w:rsidR="009A2B23" w:rsidRPr="00C127D9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lisser l’ascenseur vers le bas pour </w:t>
      </w:r>
      <w:r w:rsidR="009A2B23" w:rsidRPr="00C127D9">
        <w:rPr>
          <w:rFonts w:ascii="Arial" w:hAnsi="Arial" w:cs="Arial"/>
          <w:sz w:val="22"/>
          <w:szCs w:val="22"/>
        </w:rPr>
        <w:t>retrouve</w:t>
      </w:r>
      <w:r>
        <w:rPr>
          <w:rFonts w:ascii="Arial" w:hAnsi="Arial" w:cs="Arial"/>
          <w:sz w:val="22"/>
          <w:szCs w:val="22"/>
        </w:rPr>
        <w:t>r</w:t>
      </w:r>
      <w:r w:rsidR="009A2B23" w:rsidRPr="00C127D9">
        <w:rPr>
          <w:rFonts w:ascii="Arial" w:hAnsi="Arial" w:cs="Arial"/>
          <w:sz w:val="22"/>
          <w:szCs w:val="22"/>
        </w:rPr>
        <w:t xml:space="preserve"> la couche 7 (http)</w:t>
      </w:r>
    </w:p>
    <w:p w:rsidR="009A2B23" w:rsidRPr="00C127D9" w:rsidRDefault="00BE3FC6" w:rsidP="001462B5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object w:dxaOrig="3075" w:dyaOrig="1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5pt;height:99.15pt" o:ole="">
            <v:imagedata r:id="rId27" o:title=""/>
          </v:shape>
          <o:OLEObject Type="Embed" ProgID="PBrush" ShapeID="_x0000_i1025" DrawAspect="Content" ObjectID="_1504422240" r:id="rId28"/>
        </w:object>
      </w:r>
    </w:p>
    <w:p w:rsidR="009A2B23" w:rsidRPr="00C127D9" w:rsidRDefault="009A2B23" w:rsidP="001462B5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</w:p>
    <w:p w:rsidR="009A2B23" w:rsidRPr="00C127D9" w:rsidRDefault="009A2B23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Cliquez sur l’onglet </w:t>
      </w:r>
      <w:r w:rsidRPr="00C127D9">
        <w:rPr>
          <w:rFonts w:ascii="Arial" w:hAnsi="Arial" w:cs="Arial"/>
          <w:b/>
          <w:sz w:val="22"/>
          <w:szCs w:val="22"/>
        </w:rPr>
        <w:t>Détail PDU Sortant</w:t>
      </w:r>
      <w:r w:rsidRPr="00C127D9">
        <w:rPr>
          <w:rFonts w:ascii="Arial" w:hAnsi="Arial" w:cs="Arial"/>
          <w:sz w:val="22"/>
          <w:szCs w:val="22"/>
        </w:rPr>
        <w:t>.</w:t>
      </w:r>
    </w:p>
    <w:p w:rsidR="009A2B23" w:rsidRPr="00C127D9" w:rsidRDefault="009A2B23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2E3067" w:rsidRDefault="009A2B23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Analysez les @Mac, les @ IP, Les ports et l’échange http. </w:t>
      </w:r>
    </w:p>
    <w:p w:rsidR="009A2B23" w:rsidRPr="00C127D9" w:rsidRDefault="009A2B23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>Vous voyez que l’échange http est différent car l’ordinateur est différent.</w:t>
      </w:r>
    </w:p>
    <w:p w:rsidR="009A2B23" w:rsidRPr="00C127D9" w:rsidRDefault="009A2B23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3710"/>
        <w:gridCol w:w="5252"/>
      </w:tblGrid>
      <w:tr w:rsidR="00EF07C0" w:rsidTr="00EF07C0">
        <w:tc>
          <w:tcPr>
            <w:tcW w:w="817" w:type="dxa"/>
            <w:vAlign w:val="center"/>
          </w:tcPr>
          <w:p w:rsidR="00EF07C0" w:rsidRPr="00C127D9" w:rsidRDefault="00EF07C0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C127D9">
              <w:rPr>
                <w:rFonts w:ascii="Arial" w:hAnsi="Arial" w:cs="Arial"/>
                <w:sz w:val="22"/>
                <w:szCs w:val="22"/>
              </w:rPr>
              <w:lastRenderedPageBreak/>
              <w:t>Ceci :</w:t>
            </w:r>
          </w:p>
          <w:p w:rsidR="00EF07C0" w:rsidRDefault="00EF07C0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0" w:type="dxa"/>
          </w:tcPr>
          <w:p w:rsidR="00EF07C0" w:rsidRDefault="00726E3D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object w:dxaOrig="3075" w:dyaOrig="1980">
                <v:shape id="_x0000_i1026" type="#_x0000_t75" style="width:128.4pt;height:82.85pt" o:ole="">
                  <v:imagedata r:id="rId27" o:title=""/>
                </v:shape>
                <o:OLEObject Type="Embed" ProgID="PBrush" ShapeID="_x0000_i1026" DrawAspect="Content" ObjectID="_1504422241" r:id="rId29"/>
              </w:object>
            </w:r>
          </w:p>
        </w:tc>
        <w:tc>
          <w:tcPr>
            <w:tcW w:w="5252" w:type="dxa"/>
            <w:vAlign w:val="center"/>
          </w:tcPr>
          <w:p w:rsidR="00EF07C0" w:rsidRPr="00C127D9" w:rsidRDefault="00730E6E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EF07C0" w:rsidRPr="00C127D9">
              <w:rPr>
                <w:rFonts w:ascii="Arial" w:hAnsi="Arial" w:cs="Arial"/>
                <w:sz w:val="22"/>
                <w:szCs w:val="22"/>
              </w:rPr>
              <w:t xml:space="preserve">st contenu dans la zone </w:t>
            </w:r>
            <w:r w:rsidR="00EF07C0" w:rsidRPr="00C127D9">
              <w:rPr>
                <w:rFonts w:ascii="Arial" w:hAnsi="Arial" w:cs="Arial"/>
                <w:b/>
                <w:sz w:val="22"/>
                <w:szCs w:val="22"/>
              </w:rPr>
              <w:t>Data (Variable) de Tcp</w:t>
            </w:r>
            <w:r w:rsidR="00EF07C0" w:rsidRPr="00C127D9">
              <w:rPr>
                <w:rFonts w:ascii="Arial" w:hAnsi="Arial" w:cs="Arial"/>
                <w:sz w:val="22"/>
                <w:szCs w:val="22"/>
              </w:rPr>
              <w:t> :</w:t>
            </w:r>
          </w:p>
          <w:p w:rsidR="00EF07C0" w:rsidRDefault="00EF07C0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A2B23" w:rsidRPr="00C127D9" w:rsidRDefault="009A2B23" w:rsidP="001462B5">
      <w:pPr>
        <w:pStyle w:val="Paragraphedeliste"/>
        <w:spacing w:beforeLines="20" w:afterLines="20" w:line="288" w:lineRule="auto"/>
        <w:ind w:left="0"/>
        <w:contextualSpacing w:val="0"/>
        <w:jc w:val="left"/>
        <w:rPr>
          <w:rFonts w:ascii="Arial" w:hAnsi="Arial" w:cs="Arial"/>
          <w:sz w:val="22"/>
          <w:szCs w:val="22"/>
        </w:rPr>
      </w:pPr>
    </w:p>
    <w:p w:rsidR="009A2B23" w:rsidRPr="00C127D9" w:rsidRDefault="002809A4" w:rsidP="001462B5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>
            <wp:extent cx="3302120" cy="2623900"/>
            <wp:effectExtent l="19050" t="0" r="0" b="0"/>
            <wp:docPr id="3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374" cy="262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E3D" w:rsidRDefault="00726E3D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726E3D" w:rsidRDefault="00726E3D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9A2B23" w:rsidRPr="00C127D9" w:rsidRDefault="009A2B23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Qui lui-même est contenu dans la </w:t>
      </w:r>
      <w:r w:rsidRPr="00C127D9">
        <w:rPr>
          <w:rFonts w:ascii="Arial" w:hAnsi="Arial" w:cs="Arial"/>
          <w:b/>
          <w:sz w:val="22"/>
          <w:szCs w:val="22"/>
        </w:rPr>
        <w:t>zone Data (variable Lenght) de IP</w:t>
      </w:r>
      <w:r w:rsidRPr="00C127D9">
        <w:rPr>
          <w:rFonts w:ascii="Arial" w:hAnsi="Arial" w:cs="Arial"/>
          <w:sz w:val="22"/>
          <w:szCs w:val="22"/>
        </w:rPr>
        <w:t> :</w:t>
      </w:r>
    </w:p>
    <w:p w:rsidR="009A2B23" w:rsidRPr="00C127D9" w:rsidRDefault="009A2B23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9A2B23" w:rsidRPr="00C127D9" w:rsidRDefault="00726E3D" w:rsidP="001462B5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>
            <wp:extent cx="4138882" cy="1899051"/>
            <wp:effectExtent l="1905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402" cy="189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E3D" w:rsidRDefault="00726E3D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726E3D" w:rsidRDefault="00726E3D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9A2B23" w:rsidRPr="00C127D9" w:rsidRDefault="009A2B23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Qui lui-même est contenu dans la </w:t>
      </w:r>
      <w:r w:rsidRPr="00C127D9">
        <w:rPr>
          <w:rFonts w:ascii="Arial" w:hAnsi="Arial" w:cs="Arial"/>
          <w:b/>
          <w:sz w:val="22"/>
          <w:szCs w:val="22"/>
        </w:rPr>
        <w:t>zone Data (variable Lenght)</w:t>
      </w:r>
      <w:r w:rsidR="008065F6" w:rsidRPr="00C127D9">
        <w:rPr>
          <w:rFonts w:ascii="Arial" w:hAnsi="Arial" w:cs="Arial"/>
          <w:b/>
          <w:sz w:val="22"/>
          <w:szCs w:val="22"/>
        </w:rPr>
        <w:t xml:space="preserve"> de Ethernet II.</w:t>
      </w:r>
    </w:p>
    <w:p w:rsidR="008065F6" w:rsidRPr="00C127D9" w:rsidRDefault="008065F6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8065F6" w:rsidRPr="00C127D9" w:rsidRDefault="00726E3D" w:rsidP="001462B5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lastRenderedPageBreak/>
        <w:drawing>
          <wp:inline distT="0" distB="0" distL="0" distR="0">
            <wp:extent cx="3983607" cy="1347564"/>
            <wp:effectExtent l="19050" t="0" r="0" b="0"/>
            <wp:docPr id="4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448" cy="134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5F6" w:rsidRPr="00C127D9" w:rsidRDefault="008065F6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Maintenant, vous avez compris le mécanisme d’encapsulation/ décapsulation ! </w:t>
      </w:r>
    </w:p>
    <w:p w:rsidR="008065F6" w:rsidRDefault="008065F6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462D06" w:rsidRPr="00C127D9" w:rsidRDefault="00462D06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8065F6" w:rsidRPr="00F96255" w:rsidRDefault="0003765D" w:rsidP="001462B5">
      <w:pPr>
        <w:pStyle w:val="Titre1"/>
        <w:keepNext/>
        <w:keepLines/>
        <w:pBdr>
          <w:bottom w:val="none" w:sz="0" w:space="0" w:color="auto"/>
        </w:pBdr>
        <w:spacing w:beforeLines="20" w:afterLines="20" w:line="288" w:lineRule="auto"/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</w:pPr>
      <w:r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>4</w:t>
      </w:r>
      <w:r w:rsidR="00462D06"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 xml:space="preserve">.  </w:t>
      </w:r>
      <w:r w:rsidR="008065F6" w:rsidRPr="00F96255"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>Exercice</w:t>
      </w:r>
      <w:r w:rsidR="00462D06"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 xml:space="preserve"> d’application</w:t>
      </w:r>
    </w:p>
    <w:p w:rsidR="008065F6" w:rsidRPr="00C127D9" w:rsidRDefault="008065F6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8065F6" w:rsidRPr="00C127D9" w:rsidRDefault="008065F6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Vous allez intégrer les </w:t>
      </w:r>
      <w:r w:rsidR="00E20306">
        <w:rPr>
          <w:rFonts w:ascii="Arial" w:hAnsi="Arial" w:cs="Arial"/>
          <w:sz w:val="22"/>
          <w:szCs w:val="22"/>
        </w:rPr>
        <w:t xml:space="preserve">équipements </w:t>
      </w:r>
      <w:r w:rsidRPr="00C127D9">
        <w:rPr>
          <w:rFonts w:ascii="Arial" w:hAnsi="Arial" w:cs="Arial"/>
          <w:sz w:val="22"/>
          <w:szCs w:val="22"/>
        </w:rPr>
        <w:t xml:space="preserve"> suivant dans votre schéma en leurs donnant une adresse IP fixe </w:t>
      </w:r>
      <w:r w:rsidR="00B15CB7">
        <w:rPr>
          <w:rFonts w:ascii="Arial" w:hAnsi="Arial" w:cs="Arial"/>
          <w:sz w:val="22"/>
          <w:szCs w:val="22"/>
        </w:rPr>
        <w:t>à</w:t>
      </w:r>
      <w:r w:rsidRPr="00C127D9">
        <w:rPr>
          <w:rFonts w:ascii="Arial" w:hAnsi="Arial" w:cs="Arial"/>
          <w:sz w:val="22"/>
          <w:szCs w:val="22"/>
        </w:rPr>
        <w:t xml:space="preserve"> chacun.</w:t>
      </w:r>
    </w:p>
    <w:p w:rsidR="008065F6" w:rsidRPr="00C127D9" w:rsidRDefault="00462D06" w:rsidP="001462B5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>
            <wp:extent cx="4441305" cy="3071004"/>
            <wp:effectExtent l="19050" t="0" r="0" b="0"/>
            <wp:docPr id="5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546" cy="307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5F6" w:rsidRPr="00C127D9" w:rsidRDefault="008065F6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>Mettez en route le navigateur web sur le laptop1</w:t>
      </w:r>
      <w:r w:rsidR="00503681" w:rsidRPr="00C127D9">
        <w:rPr>
          <w:rFonts w:ascii="Arial" w:hAnsi="Arial" w:cs="Arial"/>
          <w:sz w:val="22"/>
          <w:szCs w:val="22"/>
        </w:rPr>
        <w:t xml:space="preserve"> (en envoyant une requête sur le serveur)</w:t>
      </w:r>
      <w:r w:rsidRPr="00C127D9">
        <w:rPr>
          <w:rFonts w:ascii="Arial" w:hAnsi="Arial" w:cs="Arial"/>
          <w:sz w:val="22"/>
          <w:szCs w:val="22"/>
        </w:rPr>
        <w:t>, passez en simulation avec filtrage sur l’</w:t>
      </w:r>
      <w:r w:rsidRPr="00B7308C">
        <w:rPr>
          <w:rFonts w:ascii="Arial" w:hAnsi="Arial" w:cs="Arial"/>
          <w:b/>
          <w:sz w:val="22"/>
          <w:szCs w:val="22"/>
        </w:rPr>
        <w:t xml:space="preserve">http </w:t>
      </w:r>
      <w:r w:rsidRPr="00C127D9">
        <w:rPr>
          <w:rFonts w:ascii="Arial" w:hAnsi="Arial" w:cs="Arial"/>
          <w:sz w:val="22"/>
          <w:szCs w:val="22"/>
        </w:rPr>
        <w:t xml:space="preserve">et </w:t>
      </w:r>
      <w:r w:rsidR="00B7308C">
        <w:rPr>
          <w:rFonts w:ascii="Arial" w:hAnsi="Arial" w:cs="Arial"/>
          <w:sz w:val="22"/>
          <w:szCs w:val="22"/>
        </w:rPr>
        <w:t>observez</w:t>
      </w:r>
      <w:r w:rsidRPr="00C127D9">
        <w:rPr>
          <w:rFonts w:ascii="Arial" w:hAnsi="Arial" w:cs="Arial"/>
          <w:sz w:val="22"/>
          <w:szCs w:val="22"/>
        </w:rPr>
        <w:t xml:space="preserve"> les diffusions sortant du </w:t>
      </w:r>
      <w:r w:rsidRPr="00467305">
        <w:rPr>
          <w:rFonts w:ascii="Arial" w:hAnsi="Arial" w:cs="Arial"/>
          <w:b/>
          <w:color w:val="000000" w:themeColor="text1"/>
          <w:sz w:val="22"/>
          <w:szCs w:val="22"/>
        </w:rPr>
        <w:t>Hub</w:t>
      </w:r>
      <w:r w:rsidRPr="00C127D9">
        <w:rPr>
          <w:rFonts w:ascii="Arial" w:hAnsi="Arial" w:cs="Arial"/>
          <w:sz w:val="22"/>
          <w:szCs w:val="22"/>
        </w:rPr>
        <w:t>.</w:t>
      </w:r>
    </w:p>
    <w:p w:rsidR="003D104C" w:rsidRDefault="003D104C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BE1791" w:rsidRPr="008F7E9A" w:rsidRDefault="003D104C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8F7E9A">
        <w:rPr>
          <w:rFonts w:ascii="Arial" w:hAnsi="Arial" w:cs="Arial"/>
          <w:sz w:val="22"/>
          <w:szCs w:val="22"/>
        </w:rPr>
        <w:t>Que constatez-vous</w:t>
      </w:r>
      <w:r w:rsidR="00BE1791" w:rsidRPr="008F7E9A">
        <w:rPr>
          <w:rFonts w:ascii="Arial" w:hAnsi="Arial" w:cs="Arial"/>
          <w:sz w:val="22"/>
          <w:szCs w:val="22"/>
        </w:rPr>
        <w:t xml:space="preserve"> ?</w:t>
      </w:r>
      <w:r w:rsidRPr="008F7E9A">
        <w:rPr>
          <w:rFonts w:ascii="Arial" w:hAnsi="Arial" w:cs="Arial"/>
          <w:sz w:val="22"/>
          <w:szCs w:val="22"/>
        </w:rPr>
        <w:t> </w:t>
      </w:r>
      <w:r w:rsidR="00BE1791" w:rsidRPr="008F7E9A">
        <w:rPr>
          <w:rFonts w:ascii="Arial" w:hAnsi="Arial" w:cs="Arial"/>
          <w:sz w:val="22"/>
          <w:szCs w:val="22"/>
        </w:rPr>
        <w:t xml:space="preserve"> </w:t>
      </w:r>
      <w:r w:rsidR="00482160" w:rsidRPr="008F7E9A">
        <w:rPr>
          <w:rFonts w:ascii="Arial" w:hAnsi="Arial" w:cs="Arial"/>
          <w:sz w:val="22"/>
          <w:szCs w:val="22"/>
        </w:rPr>
        <w:t xml:space="preserve"> Complétez le tableau suivant :</w:t>
      </w:r>
    </w:p>
    <w:tbl>
      <w:tblPr>
        <w:tblStyle w:val="Grilledutableau"/>
        <w:tblW w:w="9747" w:type="dxa"/>
        <w:tblLook w:val="04A0"/>
      </w:tblPr>
      <w:tblGrid>
        <w:gridCol w:w="2660"/>
        <w:gridCol w:w="2747"/>
        <w:gridCol w:w="4340"/>
      </w:tblGrid>
      <w:tr w:rsidR="00814D67" w:rsidTr="00F85C0B">
        <w:tc>
          <w:tcPr>
            <w:tcW w:w="2660" w:type="dxa"/>
          </w:tcPr>
          <w:p w:rsidR="00F85C0B" w:rsidRPr="00A32113" w:rsidRDefault="00F85C0B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814D67" w:rsidRPr="00A32113">
              <w:rPr>
                <w:rFonts w:ascii="Arial" w:hAnsi="Arial" w:cs="Arial"/>
                <w:b/>
                <w:sz w:val="22"/>
                <w:szCs w:val="22"/>
              </w:rPr>
              <w:t>quipemen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t </w:t>
            </w:r>
            <w:r w:rsidR="00814D67" w:rsidRPr="00A32113">
              <w:rPr>
                <w:rFonts w:ascii="Arial" w:hAnsi="Arial" w:cs="Arial"/>
                <w:b/>
                <w:sz w:val="22"/>
                <w:szCs w:val="22"/>
              </w:rPr>
              <w:t>réseau</w:t>
            </w:r>
          </w:p>
        </w:tc>
        <w:tc>
          <w:tcPr>
            <w:tcW w:w="2747" w:type="dxa"/>
          </w:tcPr>
          <w:p w:rsidR="00814D67" w:rsidRPr="00A32113" w:rsidRDefault="00814D67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32113">
              <w:rPr>
                <w:rFonts w:ascii="Arial" w:hAnsi="Arial" w:cs="Arial"/>
                <w:b/>
                <w:sz w:val="22"/>
                <w:szCs w:val="22"/>
              </w:rPr>
              <w:t>Couche du modèle OSI</w:t>
            </w:r>
          </w:p>
        </w:tc>
        <w:tc>
          <w:tcPr>
            <w:tcW w:w="4340" w:type="dxa"/>
          </w:tcPr>
          <w:p w:rsidR="00814D67" w:rsidRPr="00A32113" w:rsidRDefault="00F85C0B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Information</w:t>
            </w:r>
          </w:p>
        </w:tc>
      </w:tr>
      <w:tr w:rsidR="00814D67" w:rsidTr="00F85C0B">
        <w:tc>
          <w:tcPr>
            <w:tcW w:w="2660" w:type="dxa"/>
          </w:tcPr>
          <w:p w:rsidR="00814D67" w:rsidRDefault="00814D67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7" w:type="dxa"/>
          </w:tcPr>
          <w:p w:rsidR="00814D67" w:rsidRDefault="00814D67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40" w:type="dxa"/>
          </w:tcPr>
          <w:p w:rsidR="00814D67" w:rsidRDefault="00814D67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D67" w:rsidTr="00F85C0B">
        <w:tc>
          <w:tcPr>
            <w:tcW w:w="2660" w:type="dxa"/>
          </w:tcPr>
          <w:p w:rsidR="00814D67" w:rsidRDefault="00814D67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7" w:type="dxa"/>
          </w:tcPr>
          <w:p w:rsidR="00814D67" w:rsidRDefault="00814D67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40" w:type="dxa"/>
          </w:tcPr>
          <w:p w:rsidR="00814D67" w:rsidRDefault="00814D67" w:rsidP="001462B5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82160" w:rsidRDefault="00482160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3E298B" w:rsidRDefault="003E298B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3D104C" w:rsidRPr="005E1E3B" w:rsidRDefault="005E1E3B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2"/>
          <w:szCs w:val="22"/>
        </w:rPr>
      </w:pPr>
      <w:r w:rsidRPr="005E1E3B">
        <w:rPr>
          <w:rFonts w:ascii="Arial" w:hAnsi="Arial" w:cs="Arial"/>
          <w:b/>
          <w:sz w:val="22"/>
          <w:szCs w:val="22"/>
        </w:rPr>
        <w:t>Remarque </w:t>
      </w:r>
      <w:r>
        <w:rPr>
          <w:rFonts w:ascii="Arial" w:hAnsi="Arial" w:cs="Arial"/>
          <w:b/>
          <w:sz w:val="22"/>
          <w:szCs w:val="22"/>
        </w:rPr>
        <w:t>importante :</w:t>
      </w:r>
    </w:p>
    <w:p w:rsidR="008065F6" w:rsidRPr="005E1E3B" w:rsidRDefault="008E28C0" w:rsidP="001462B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color w:val="000000" w:themeColor="text1"/>
          <w:sz w:val="22"/>
          <w:szCs w:val="22"/>
        </w:rPr>
      </w:pPr>
      <w:r w:rsidRPr="005E1E3B">
        <w:rPr>
          <w:rFonts w:ascii="Arial" w:hAnsi="Arial" w:cs="Arial"/>
          <w:color w:val="000000" w:themeColor="text1"/>
          <w:sz w:val="22"/>
          <w:szCs w:val="22"/>
        </w:rPr>
        <w:t>Les TPs peuvent faire l’objet d’une future évaluation.</w:t>
      </w:r>
    </w:p>
    <w:p w:rsidR="008E28C0" w:rsidRPr="005E1E3B" w:rsidRDefault="008E28C0" w:rsidP="00C959B0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color w:val="000000" w:themeColor="text1"/>
          <w:sz w:val="22"/>
          <w:szCs w:val="22"/>
        </w:rPr>
      </w:pPr>
      <w:r w:rsidRPr="005E1E3B">
        <w:rPr>
          <w:rFonts w:ascii="Arial" w:hAnsi="Arial" w:cs="Arial"/>
          <w:color w:val="000000" w:themeColor="text1"/>
          <w:sz w:val="22"/>
          <w:szCs w:val="22"/>
        </w:rPr>
        <w:t>Sauvegarde</w:t>
      </w:r>
      <w:r w:rsidR="005E1E3B" w:rsidRPr="005E1E3B">
        <w:rPr>
          <w:rFonts w:ascii="Arial" w:hAnsi="Arial" w:cs="Arial"/>
          <w:color w:val="000000" w:themeColor="text1"/>
          <w:sz w:val="22"/>
          <w:szCs w:val="22"/>
        </w:rPr>
        <w:t>z</w:t>
      </w:r>
      <w:r w:rsidRPr="005E1E3B">
        <w:rPr>
          <w:rFonts w:ascii="Arial" w:hAnsi="Arial" w:cs="Arial"/>
          <w:color w:val="000000" w:themeColor="text1"/>
          <w:sz w:val="22"/>
          <w:szCs w:val="22"/>
        </w:rPr>
        <w:t xml:space="preserve"> et conservez votre travail !!</w:t>
      </w:r>
    </w:p>
    <w:sectPr w:rsidR="008E28C0" w:rsidRPr="005E1E3B" w:rsidSect="00AA0F90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pgSz w:w="11907" w:h="16839" w:code="9"/>
      <w:pgMar w:top="1134" w:right="1134" w:bottom="1134" w:left="1134" w:header="454" w:footer="454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110" w:rsidRDefault="00323110">
      <w:r>
        <w:separator/>
      </w:r>
    </w:p>
    <w:p w:rsidR="00323110" w:rsidRDefault="00323110"/>
    <w:p w:rsidR="00323110" w:rsidRDefault="00323110"/>
    <w:p w:rsidR="00323110" w:rsidRDefault="00323110"/>
    <w:p w:rsidR="00323110" w:rsidRDefault="00323110"/>
  </w:endnote>
  <w:endnote w:type="continuationSeparator" w:id="1">
    <w:p w:rsidR="00323110" w:rsidRDefault="00323110">
      <w:r>
        <w:continuationSeparator/>
      </w:r>
    </w:p>
    <w:p w:rsidR="00323110" w:rsidRDefault="00323110"/>
    <w:p w:rsidR="00323110" w:rsidRDefault="00323110"/>
    <w:p w:rsidR="00323110" w:rsidRDefault="00323110"/>
    <w:p w:rsidR="00323110" w:rsidRDefault="0032311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</w:rPr>
      <w:id w:val="1962693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1962694"/>
          <w:docPartObj>
            <w:docPartGallery w:val="Page Numbers (Top of Page)"/>
            <w:docPartUnique/>
          </w:docPartObj>
        </w:sdtPr>
        <w:sdtContent>
          <w:p w:rsidR="00467305" w:rsidRPr="00AA0F90" w:rsidRDefault="00467305" w:rsidP="00D91D95">
            <w:pPr>
              <w:pStyle w:val="Pieddepage"/>
              <w:pBdr>
                <w:top w:val="single" w:sz="4" w:space="1" w:color="auto"/>
              </w:pBdr>
              <w:tabs>
                <w:tab w:val="clear" w:pos="8640"/>
                <w:tab w:val="right" w:pos="9639"/>
              </w:tabs>
              <w:rPr>
                <w:rFonts w:ascii="Arial" w:hAnsi="Arial" w:cs="Arial"/>
              </w:rPr>
            </w:pPr>
            <w:r w:rsidRPr="00AA0F90">
              <w:rPr>
                <w:rFonts w:ascii="Arial" w:hAnsi="Arial" w:cs="Arial"/>
              </w:rPr>
              <w:t xml:space="preserve">BTS SIO – </w:t>
            </w:r>
            <w:r>
              <w:rPr>
                <w:rFonts w:ascii="Arial" w:hAnsi="Arial" w:cs="Arial"/>
              </w:rPr>
              <w:t>Mécanisme d’encapsulation</w:t>
            </w:r>
            <w:r w:rsidRPr="00AA0F90">
              <w:rPr>
                <w:rFonts w:ascii="Arial" w:hAnsi="Arial" w:cs="Arial"/>
              </w:rPr>
              <w:tab/>
            </w:r>
            <w:r w:rsidRPr="00AA0F90">
              <w:rPr>
                <w:rFonts w:ascii="Arial" w:hAnsi="Arial" w:cs="Arial"/>
              </w:rPr>
              <w:tab/>
              <w:t xml:space="preserve">Page </w:t>
            </w:r>
            <w:r w:rsidR="00C959B0" w:rsidRPr="00AA0F90">
              <w:rPr>
                <w:rFonts w:ascii="Arial" w:hAnsi="Arial" w:cs="Arial"/>
                <w:b/>
              </w:rPr>
              <w:fldChar w:fldCharType="begin"/>
            </w:r>
            <w:r w:rsidRPr="00AA0F90">
              <w:rPr>
                <w:rFonts w:ascii="Arial" w:hAnsi="Arial" w:cs="Arial"/>
                <w:b/>
              </w:rPr>
              <w:instrText>PAGE</w:instrText>
            </w:r>
            <w:r w:rsidR="00C959B0" w:rsidRPr="00AA0F90">
              <w:rPr>
                <w:rFonts w:ascii="Arial" w:hAnsi="Arial" w:cs="Arial"/>
                <w:b/>
              </w:rPr>
              <w:fldChar w:fldCharType="separate"/>
            </w:r>
            <w:r w:rsidR="008978BD">
              <w:rPr>
                <w:rFonts w:ascii="Arial" w:hAnsi="Arial" w:cs="Arial"/>
                <w:b/>
                <w:noProof/>
              </w:rPr>
              <w:t>8</w:t>
            </w:r>
            <w:r w:rsidR="00C959B0" w:rsidRPr="00AA0F90">
              <w:rPr>
                <w:rFonts w:ascii="Arial" w:hAnsi="Arial" w:cs="Arial"/>
                <w:b/>
              </w:rPr>
              <w:fldChar w:fldCharType="end"/>
            </w:r>
            <w:r w:rsidRPr="00AA0F90">
              <w:rPr>
                <w:rFonts w:ascii="Arial" w:hAnsi="Arial" w:cs="Arial"/>
              </w:rPr>
              <w:t xml:space="preserve"> sur </w:t>
            </w:r>
            <w:r w:rsidR="00C959B0" w:rsidRPr="00AA0F90">
              <w:rPr>
                <w:rFonts w:ascii="Arial" w:hAnsi="Arial" w:cs="Arial"/>
                <w:b/>
              </w:rPr>
              <w:fldChar w:fldCharType="begin"/>
            </w:r>
            <w:r w:rsidRPr="00AA0F90">
              <w:rPr>
                <w:rFonts w:ascii="Arial" w:hAnsi="Arial" w:cs="Arial"/>
                <w:b/>
              </w:rPr>
              <w:instrText>NUMPAGES</w:instrText>
            </w:r>
            <w:r w:rsidR="00C959B0" w:rsidRPr="00AA0F90">
              <w:rPr>
                <w:rFonts w:ascii="Arial" w:hAnsi="Arial" w:cs="Arial"/>
                <w:b/>
              </w:rPr>
              <w:fldChar w:fldCharType="separate"/>
            </w:r>
            <w:r w:rsidR="008978BD">
              <w:rPr>
                <w:rFonts w:ascii="Arial" w:hAnsi="Arial" w:cs="Arial"/>
                <w:b/>
                <w:noProof/>
              </w:rPr>
              <w:t>11</w:t>
            </w:r>
            <w:r w:rsidR="00C959B0" w:rsidRPr="00AA0F90">
              <w:rPr>
                <w:rFonts w:ascii="Arial" w:hAnsi="Arial" w:cs="Arial"/>
                <w:b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</w:rPr>
      <w:id w:val="38496735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123787606"/>
          <w:docPartObj>
            <w:docPartGallery w:val="Page Numbers (Top of Page)"/>
            <w:docPartUnique/>
          </w:docPartObj>
        </w:sdtPr>
        <w:sdtContent>
          <w:p w:rsidR="00467305" w:rsidRPr="00AA0F90" w:rsidRDefault="00467305" w:rsidP="00B15CB7">
            <w:pPr>
              <w:pStyle w:val="Pieddepage"/>
              <w:pBdr>
                <w:top w:val="single" w:sz="4" w:space="1" w:color="auto"/>
              </w:pBdr>
              <w:tabs>
                <w:tab w:val="clear" w:pos="8640"/>
                <w:tab w:val="right" w:pos="9639"/>
              </w:tabs>
              <w:rPr>
                <w:rFonts w:ascii="Arial" w:hAnsi="Arial" w:cs="Arial"/>
              </w:rPr>
            </w:pPr>
            <w:r w:rsidRPr="00AA0F90">
              <w:rPr>
                <w:rFonts w:ascii="Arial" w:hAnsi="Arial" w:cs="Arial"/>
              </w:rPr>
              <w:t xml:space="preserve">BTS SIO – </w:t>
            </w:r>
            <w:r>
              <w:rPr>
                <w:rFonts w:ascii="Arial" w:hAnsi="Arial" w:cs="Arial"/>
              </w:rPr>
              <w:t>Mécanisme d’encapsulation</w:t>
            </w:r>
            <w:r w:rsidRPr="00AA0F90">
              <w:rPr>
                <w:rFonts w:ascii="Arial" w:hAnsi="Arial" w:cs="Arial"/>
              </w:rPr>
              <w:tab/>
            </w:r>
            <w:r w:rsidRPr="00AA0F90">
              <w:rPr>
                <w:rFonts w:ascii="Arial" w:hAnsi="Arial" w:cs="Arial"/>
              </w:rPr>
              <w:tab/>
              <w:t xml:space="preserve">Page </w:t>
            </w:r>
            <w:r w:rsidR="00C959B0" w:rsidRPr="00AA0F90">
              <w:rPr>
                <w:rFonts w:ascii="Arial" w:hAnsi="Arial" w:cs="Arial"/>
                <w:b/>
              </w:rPr>
              <w:fldChar w:fldCharType="begin"/>
            </w:r>
            <w:r w:rsidRPr="00AA0F90">
              <w:rPr>
                <w:rFonts w:ascii="Arial" w:hAnsi="Arial" w:cs="Arial"/>
                <w:b/>
              </w:rPr>
              <w:instrText>PAGE</w:instrText>
            </w:r>
            <w:r w:rsidR="00C959B0" w:rsidRPr="00AA0F90">
              <w:rPr>
                <w:rFonts w:ascii="Arial" w:hAnsi="Arial" w:cs="Arial"/>
                <w:b/>
              </w:rPr>
              <w:fldChar w:fldCharType="separate"/>
            </w:r>
            <w:r w:rsidR="008978BD">
              <w:rPr>
                <w:rFonts w:ascii="Arial" w:hAnsi="Arial" w:cs="Arial"/>
                <w:b/>
                <w:noProof/>
              </w:rPr>
              <w:t>9</w:t>
            </w:r>
            <w:r w:rsidR="00C959B0" w:rsidRPr="00AA0F90">
              <w:rPr>
                <w:rFonts w:ascii="Arial" w:hAnsi="Arial" w:cs="Arial"/>
                <w:b/>
              </w:rPr>
              <w:fldChar w:fldCharType="end"/>
            </w:r>
            <w:r w:rsidRPr="00AA0F90">
              <w:rPr>
                <w:rFonts w:ascii="Arial" w:hAnsi="Arial" w:cs="Arial"/>
              </w:rPr>
              <w:t xml:space="preserve"> sur </w:t>
            </w:r>
            <w:r w:rsidR="00C959B0" w:rsidRPr="00AA0F90">
              <w:rPr>
                <w:rFonts w:ascii="Arial" w:hAnsi="Arial" w:cs="Arial"/>
                <w:b/>
              </w:rPr>
              <w:fldChar w:fldCharType="begin"/>
            </w:r>
            <w:r w:rsidRPr="00AA0F90">
              <w:rPr>
                <w:rFonts w:ascii="Arial" w:hAnsi="Arial" w:cs="Arial"/>
                <w:b/>
              </w:rPr>
              <w:instrText>NUMPAGES</w:instrText>
            </w:r>
            <w:r w:rsidR="00C959B0" w:rsidRPr="00AA0F90">
              <w:rPr>
                <w:rFonts w:ascii="Arial" w:hAnsi="Arial" w:cs="Arial"/>
                <w:b/>
              </w:rPr>
              <w:fldChar w:fldCharType="separate"/>
            </w:r>
            <w:r w:rsidR="008978BD">
              <w:rPr>
                <w:rFonts w:ascii="Arial" w:hAnsi="Arial" w:cs="Arial"/>
                <w:b/>
                <w:noProof/>
              </w:rPr>
              <w:t>11</w:t>
            </w:r>
            <w:r w:rsidR="00C959B0" w:rsidRPr="00AA0F90">
              <w:rPr>
                <w:rFonts w:ascii="Arial" w:hAnsi="Arial" w:cs="Arial"/>
                <w:b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110" w:rsidRDefault="00323110">
      <w:r>
        <w:separator/>
      </w:r>
    </w:p>
    <w:p w:rsidR="00323110" w:rsidRDefault="00323110"/>
    <w:p w:rsidR="00323110" w:rsidRDefault="00323110"/>
    <w:p w:rsidR="00323110" w:rsidRDefault="00323110"/>
    <w:p w:rsidR="00323110" w:rsidRDefault="00323110"/>
  </w:footnote>
  <w:footnote w:type="continuationSeparator" w:id="1">
    <w:p w:rsidR="00323110" w:rsidRDefault="00323110">
      <w:r>
        <w:continuationSeparator/>
      </w:r>
    </w:p>
    <w:p w:rsidR="00323110" w:rsidRDefault="00323110"/>
    <w:p w:rsidR="00323110" w:rsidRDefault="00323110"/>
    <w:p w:rsidR="00323110" w:rsidRDefault="00323110"/>
    <w:p w:rsidR="00323110" w:rsidRDefault="0032311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305" w:rsidRPr="004E63A2" w:rsidRDefault="00467305" w:rsidP="00157A9E">
    <w:pPr>
      <w:pStyle w:val="En-tte"/>
      <w:spacing w:after="0"/>
      <w:rPr>
        <w:rFonts w:ascii="Arial" w:hAnsi="Arial" w:cs="Arial"/>
      </w:rPr>
    </w:pPr>
    <w:r w:rsidRPr="004E63A2">
      <w:rPr>
        <w:rFonts w:ascii="Arial" w:hAnsi="Arial" w:cs="Arial"/>
      </w:rPr>
      <w:t>Jenny MELE</w:t>
    </w:r>
  </w:p>
  <w:p w:rsidR="00467305" w:rsidRPr="004E63A2" w:rsidRDefault="00467305" w:rsidP="00157A9E">
    <w:pPr>
      <w:pStyle w:val="En-tte"/>
      <w:pBdr>
        <w:bottom w:val="single" w:sz="4" w:space="1" w:color="auto"/>
      </w:pBdr>
      <w:spacing w:after="0"/>
      <w:rPr>
        <w:rFonts w:ascii="Arial" w:hAnsi="Arial" w:cs="Arial"/>
      </w:rPr>
    </w:pPr>
    <w:r w:rsidRPr="004E63A2">
      <w:rPr>
        <w:rFonts w:ascii="Arial" w:hAnsi="Arial" w:cs="Arial"/>
      </w:rPr>
      <w:t>Lycée Godefroy de bouillon</w:t>
    </w:r>
  </w:p>
  <w:p w:rsidR="00467305" w:rsidRPr="004E63A2" w:rsidRDefault="00467305" w:rsidP="00157A9E">
    <w:pPr>
      <w:pStyle w:val="En-tte"/>
      <w:spacing w:after="0"/>
      <w:rPr>
        <w:rFonts w:ascii="Calibri" w:hAnsi="Calibri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305" w:rsidRPr="004E63A2" w:rsidRDefault="00467305" w:rsidP="00157A9E">
    <w:pPr>
      <w:pStyle w:val="En-tte"/>
      <w:spacing w:after="0"/>
      <w:rPr>
        <w:rFonts w:ascii="Arial" w:hAnsi="Arial" w:cs="Arial"/>
      </w:rPr>
    </w:pPr>
    <w:r w:rsidRPr="004E63A2">
      <w:rPr>
        <w:rFonts w:ascii="Arial" w:hAnsi="Arial" w:cs="Arial"/>
      </w:rPr>
      <w:t>Jenny MELE</w:t>
    </w:r>
  </w:p>
  <w:p w:rsidR="00467305" w:rsidRPr="004E63A2" w:rsidRDefault="00467305" w:rsidP="00157A9E">
    <w:pPr>
      <w:pStyle w:val="En-tte"/>
      <w:pBdr>
        <w:bottom w:val="single" w:sz="4" w:space="1" w:color="auto"/>
      </w:pBdr>
      <w:spacing w:after="0"/>
      <w:rPr>
        <w:rFonts w:ascii="Arial" w:hAnsi="Arial" w:cs="Arial"/>
      </w:rPr>
    </w:pPr>
    <w:r w:rsidRPr="004E63A2">
      <w:rPr>
        <w:rFonts w:ascii="Arial" w:hAnsi="Arial" w:cs="Arial"/>
      </w:rPr>
      <w:t>Lycée Godefroy de bouillon</w:t>
    </w:r>
  </w:p>
  <w:p w:rsidR="00467305" w:rsidRPr="004E63A2" w:rsidRDefault="00467305" w:rsidP="00157A9E">
    <w:pPr>
      <w:pStyle w:val="En-tte"/>
      <w:spacing w:after="0"/>
      <w:rPr>
        <w:rFonts w:ascii="Calibri" w:hAnsi="Calibri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305" w:rsidRPr="004E63A2" w:rsidRDefault="00467305" w:rsidP="004E63A2">
    <w:pPr>
      <w:pStyle w:val="En-tte"/>
      <w:spacing w:after="0"/>
      <w:rPr>
        <w:rFonts w:ascii="Arial" w:hAnsi="Arial" w:cs="Arial"/>
      </w:rPr>
    </w:pPr>
    <w:r w:rsidRPr="004E63A2">
      <w:rPr>
        <w:rFonts w:ascii="Arial" w:hAnsi="Arial" w:cs="Arial"/>
      </w:rPr>
      <w:t>Jenny MELE</w:t>
    </w:r>
  </w:p>
  <w:p w:rsidR="00467305" w:rsidRPr="004E63A2" w:rsidRDefault="00467305" w:rsidP="004E63A2">
    <w:pPr>
      <w:pStyle w:val="En-tte"/>
      <w:pBdr>
        <w:bottom w:val="single" w:sz="4" w:space="1" w:color="auto"/>
      </w:pBdr>
      <w:spacing w:after="0"/>
      <w:rPr>
        <w:rFonts w:ascii="Arial" w:hAnsi="Arial" w:cs="Arial"/>
      </w:rPr>
    </w:pPr>
    <w:r w:rsidRPr="004E63A2">
      <w:rPr>
        <w:rFonts w:ascii="Arial" w:hAnsi="Arial" w:cs="Arial"/>
      </w:rPr>
      <w:t>Lycée Godefroy de bouillon</w:t>
    </w:r>
  </w:p>
  <w:p w:rsidR="00467305" w:rsidRPr="004E63A2" w:rsidRDefault="00467305" w:rsidP="004E63A2">
    <w:pPr>
      <w:pStyle w:val="En-tte"/>
      <w:spacing w:after="0"/>
      <w:rPr>
        <w:rFonts w:ascii="Calibri" w:hAnsi="Calibr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D3AC1"/>
    <w:multiLevelType w:val="hybridMultilevel"/>
    <w:tmpl w:val="8E9A5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767DA"/>
    <w:multiLevelType w:val="hybridMultilevel"/>
    <w:tmpl w:val="C74C2194"/>
    <w:lvl w:ilvl="0" w:tplc="1220D96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B7CF1"/>
    <w:multiLevelType w:val="multilevel"/>
    <w:tmpl w:val="7AC6A14E"/>
    <w:styleLink w:val="ListenumroteUrbain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3">
    <w:nsid w:val="13AB44EC"/>
    <w:multiLevelType w:val="hybridMultilevel"/>
    <w:tmpl w:val="69D45F2E"/>
    <w:lvl w:ilvl="0" w:tplc="0FFA52D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31B87"/>
    <w:multiLevelType w:val="hybridMultilevel"/>
    <w:tmpl w:val="98F0B9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26C64"/>
    <w:multiLevelType w:val="hybridMultilevel"/>
    <w:tmpl w:val="083C22D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0BC0AD0"/>
    <w:multiLevelType w:val="multilevel"/>
    <w:tmpl w:val="1658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FD5D66"/>
    <w:multiLevelType w:val="hybridMultilevel"/>
    <w:tmpl w:val="9758A812"/>
    <w:lvl w:ilvl="0" w:tplc="D6FABE70">
      <w:start w:val="1"/>
      <w:numFmt w:val="bullet"/>
      <w:lvlText w:val="-"/>
      <w:lvlJc w:val="left"/>
      <w:pPr>
        <w:ind w:left="720" w:hanging="360"/>
      </w:pPr>
      <w:rPr>
        <w:rFonts w:ascii="MS Mincho" w:eastAsia="MS Mincho" w:hAnsi="MS Mincho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507218"/>
    <w:multiLevelType w:val="hybridMultilevel"/>
    <w:tmpl w:val="A538FD32"/>
    <w:lvl w:ilvl="0" w:tplc="D6FABE70">
      <w:start w:val="1"/>
      <w:numFmt w:val="bullet"/>
      <w:lvlText w:val="-"/>
      <w:lvlJc w:val="left"/>
      <w:pPr>
        <w:ind w:left="720" w:hanging="360"/>
      </w:pPr>
      <w:rPr>
        <w:rFonts w:ascii="MS Mincho" w:eastAsia="MS Mincho" w:hAnsi="MS Mincho" w:hint="eastAsia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47334"/>
    <w:multiLevelType w:val="hybridMultilevel"/>
    <w:tmpl w:val="BF64E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C0836"/>
    <w:multiLevelType w:val="hybridMultilevel"/>
    <w:tmpl w:val="68D4F1B8"/>
    <w:lvl w:ilvl="0" w:tplc="E680461C">
      <w:numFmt w:val="bullet"/>
      <w:lvlText w:val="•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170DEA"/>
    <w:multiLevelType w:val="hybridMultilevel"/>
    <w:tmpl w:val="F7725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9C46A3"/>
    <w:multiLevelType w:val="multilevel"/>
    <w:tmpl w:val="33B056D0"/>
    <w:styleLink w:val="ListepucesUrbain"/>
    <w:lvl w:ilvl="0">
      <w:start w:val="1"/>
      <w:numFmt w:val="bullet"/>
      <w:pStyle w:val="Puce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Puce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Puce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3">
    <w:nsid w:val="44733F76"/>
    <w:multiLevelType w:val="hybridMultilevel"/>
    <w:tmpl w:val="A52AAA8A"/>
    <w:lvl w:ilvl="0" w:tplc="E680461C">
      <w:numFmt w:val="bullet"/>
      <w:lvlText w:val="•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76F59"/>
    <w:multiLevelType w:val="multilevel"/>
    <w:tmpl w:val="0F5A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CA15A6"/>
    <w:multiLevelType w:val="hybridMultilevel"/>
    <w:tmpl w:val="4DB8D958"/>
    <w:lvl w:ilvl="0" w:tplc="EF30C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078AF"/>
    <w:multiLevelType w:val="hybridMultilevel"/>
    <w:tmpl w:val="284AF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AD0624"/>
    <w:multiLevelType w:val="hybridMultilevel"/>
    <w:tmpl w:val="977AA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C4581"/>
    <w:multiLevelType w:val="hybridMultilevel"/>
    <w:tmpl w:val="46A234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0857E5"/>
    <w:multiLevelType w:val="hybridMultilevel"/>
    <w:tmpl w:val="150E044A"/>
    <w:lvl w:ilvl="0" w:tplc="E680461C">
      <w:numFmt w:val="bullet"/>
      <w:lvlText w:val="•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CD778D"/>
    <w:multiLevelType w:val="hybridMultilevel"/>
    <w:tmpl w:val="5C827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3E6D85"/>
    <w:multiLevelType w:val="hybridMultilevel"/>
    <w:tmpl w:val="9B86F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A32BE5"/>
    <w:multiLevelType w:val="hybridMultilevel"/>
    <w:tmpl w:val="441695E6"/>
    <w:lvl w:ilvl="0" w:tplc="E680461C">
      <w:numFmt w:val="bullet"/>
      <w:lvlText w:val="•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2E4E49"/>
    <w:multiLevelType w:val="hybridMultilevel"/>
    <w:tmpl w:val="104A4A14"/>
    <w:lvl w:ilvl="0" w:tplc="9C5262D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2"/>
  </w:num>
  <w:num w:numId="4">
    <w:abstractNumId w:val="11"/>
  </w:num>
  <w:num w:numId="5">
    <w:abstractNumId w:val="20"/>
  </w:num>
  <w:num w:numId="6">
    <w:abstractNumId w:val="21"/>
  </w:num>
  <w:num w:numId="7">
    <w:abstractNumId w:val="4"/>
  </w:num>
  <w:num w:numId="8">
    <w:abstractNumId w:val="18"/>
  </w:num>
  <w:num w:numId="9">
    <w:abstractNumId w:val="19"/>
  </w:num>
  <w:num w:numId="10">
    <w:abstractNumId w:val="13"/>
  </w:num>
  <w:num w:numId="11">
    <w:abstractNumId w:val="23"/>
  </w:num>
  <w:num w:numId="12">
    <w:abstractNumId w:val="22"/>
  </w:num>
  <w:num w:numId="13">
    <w:abstractNumId w:val="10"/>
  </w:num>
  <w:num w:numId="14">
    <w:abstractNumId w:val="0"/>
  </w:num>
  <w:num w:numId="15">
    <w:abstractNumId w:val="17"/>
  </w:num>
  <w:num w:numId="16">
    <w:abstractNumId w:val="5"/>
  </w:num>
  <w:num w:numId="17">
    <w:abstractNumId w:val="6"/>
  </w:num>
  <w:num w:numId="18">
    <w:abstractNumId w:val="9"/>
  </w:num>
  <w:num w:numId="19">
    <w:abstractNumId w:val="16"/>
  </w:num>
  <w:num w:numId="20">
    <w:abstractNumId w:val="1"/>
  </w:num>
  <w:num w:numId="21">
    <w:abstractNumId w:val="15"/>
  </w:num>
  <w:num w:numId="22">
    <w:abstractNumId w:val="8"/>
  </w:num>
  <w:num w:numId="23">
    <w:abstractNumId w:val="7"/>
  </w:num>
  <w:num w:numId="24">
    <w:abstractNumId w:val="14"/>
  </w:num>
  <w:num w:numId="25">
    <w:abstractNumId w:val="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13314" fillcolor="white">
      <v:fill color="white"/>
      <o:colormru v:ext="edit" colors="#334c4f,#79b5b0,#b77851,#d1e1e3,#066,#7ea8ac,#4e767a,#293d3f"/>
    </o:shapedefaults>
  </w:hdrShapeDefaults>
  <w:footnotePr>
    <w:footnote w:id="0"/>
    <w:footnote w:id="1"/>
  </w:footnotePr>
  <w:endnotePr>
    <w:endnote w:id="0"/>
    <w:endnote w:id="1"/>
  </w:endnotePr>
  <w:compat/>
  <w:rsids>
    <w:rsidRoot w:val="002B44F7"/>
    <w:rsid w:val="000058BC"/>
    <w:rsid w:val="00013B82"/>
    <w:rsid w:val="0003765D"/>
    <w:rsid w:val="000433D7"/>
    <w:rsid w:val="00055C72"/>
    <w:rsid w:val="000A7FF3"/>
    <w:rsid w:val="000F12B5"/>
    <w:rsid w:val="00100AB9"/>
    <w:rsid w:val="00101C69"/>
    <w:rsid w:val="00140282"/>
    <w:rsid w:val="001462B5"/>
    <w:rsid w:val="001477B5"/>
    <w:rsid w:val="00157A9E"/>
    <w:rsid w:val="0017589F"/>
    <w:rsid w:val="00182D7A"/>
    <w:rsid w:val="00183059"/>
    <w:rsid w:val="0019068D"/>
    <w:rsid w:val="0019233B"/>
    <w:rsid w:val="001B552D"/>
    <w:rsid w:val="001D6BFE"/>
    <w:rsid w:val="001E40CF"/>
    <w:rsid w:val="00200CDE"/>
    <w:rsid w:val="00213ACE"/>
    <w:rsid w:val="00215807"/>
    <w:rsid w:val="0021600E"/>
    <w:rsid w:val="002168BA"/>
    <w:rsid w:val="00217D1E"/>
    <w:rsid w:val="002339D2"/>
    <w:rsid w:val="00236210"/>
    <w:rsid w:val="002414F1"/>
    <w:rsid w:val="00245786"/>
    <w:rsid w:val="00276910"/>
    <w:rsid w:val="002809A4"/>
    <w:rsid w:val="00282966"/>
    <w:rsid w:val="00284C9B"/>
    <w:rsid w:val="00291449"/>
    <w:rsid w:val="002A20BF"/>
    <w:rsid w:val="002B3D3A"/>
    <w:rsid w:val="002B44F7"/>
    <w:rsid w:val="002D7185"/>
    <w:rsid w:val="002E3067"/>
    <w:rsid w:val="002F324D"/>
    <w:rsid w:val="00301A4C"/>
    <w:rsid w:val="00303B39"/>
    <w:rsid w:val="00323110"/>
    <w:rsid w:val="00326F64"/>
    <w:rsid w:val="0033014A"/>
    <w:rsid w:val="003519F8"/>
    <w:rsid w:val="00374C71"/>
    <w:rsid w:val="003861F2"/>
    <w:rsid w:val="003917FB"/>
    <w:rsid w:val="003D104C"/>
    <w:rsid w:val="003D77E0"/>
    <w:rsid w:val="003E298B"/>
    <w:rsid w:val="003E5E4E"/>
    <w:rsid w:val="003F5839"/>
    <w:rsid w:val="003F71E7"/>
    <w:rsid w:val="00412C8E"/>
    <w:rsid w:val="00413050"/>
    <w:rsid w:val="00427814"/>
    <w:rsid w:val="00447DB5"/>
    <w:rsid w:val="00452D0A"/>
    <w:rsid w:val="004542B1"/>
    <w:rsid w:val="00461AC3"/>
    <w:rsid w:val="00462D06"/>
    <w:rsid w:val="00467305"/>
    <w:rsid w:val="004700F5"/>
    <w:rsid w:val="00482160"/>
    <w:rsid w:val="004A5F84"/>
    <w:rsid w:val="004C607D"/>
    <w:rsid w:val="004D4152"/>
    <w:rsid w:val="004D53EE"/>
    <w:rsid w:val="004D5E6C"/>
    <w:rsid w:val="004E33A4"/>
    <w:rsid w:val="004E5E74"/>
    <w:rsid w:val="004E63A2"/>
    <w:rsid w:val="004F3B47"/>
    <w:rsid w:val="004F5E87"/>
    <w:rsid w:val="00503681"/>
    <w:rsid w:val="005148F3"/>
    <w:rsid w:val="0052255E"/>
    <w:rsid w:val="00534312"/>
    <w:rsid w:val="00543DD1"/>
    <w:rsid w:val="005A56EB"/>
    <w:rsid w:val="005A625C"/>
    <w:rsid w:val="005A71A5"/>
    <w:rsid w:val="005B5B21"/>
    <w:rsid w:val="005C79D7"/>
    <w:rsid w:val="005E1E3B"/>
    <w:rsid w:val="00625ABA"/>
    <w:rsid w:val="00636D39"/>
    <w:rsid w:val="006673E6"/>
    <w:rsid w:val="00692C0B"/>
    <w:rsid w:val="006C591C"/>
    <w:rsid w:val="006E54E1"/>
    <w:rsid w:val="006F25F5"/>
    <w:rsid w:val="006F7279"/>
    <w:rsid w:val="00726E3D"/>
    <w:rsid w:val="00730E6E"/>
    <w:rsid w:val="00791ECE"/>
    <w:rsid w:val="007920EB"/>
    <w:rsid w:val="007A63EA"/>
    <w:rsid w:val="007A73D7"/>
    <w:rsid w:val="007D2EC8"/>
    <w:rsid w:val="008065F6"/>
    <w:rsid w:val="008101C4"/>
    <w:rsid w:val="00810E0A"/>
    <w:rsid w:val="00814D67"/>
    <w:rsid w:val="008179D4"/>
    <w:rsid w:val="00837D00"/>
    <w:rsid w:val="008900C1"/>
    <w:rsid w:val="0089425C"/>
    <w:rsid w:val="008978BD"/>
    <w:rsid w:val="008A112E"/>
    <w:rsid w:val="008B3B96"/>
    <w:rsid w:val="008B59FB"/>
    <w:rsid w:val="008D2346"/>
    <w:rsid w:val="008D567F"/>
    <w:rsid w:val="008E28C0"/>
    <w:rsid w:val="008F7E9A"/>
    <w:rsid w:val="009078D1"/>
    <w:rsid w:val="00913F60"/>
    <w:rsid w:val="00930552"/>
    <w:rsid w:val="00982AAE"/>
    <w:rsid w:val="009A2B23"/>
    <w:rsid w:val="009A31D0"/>
    <w:rsid w:val="009A6931"/>
    <w:rsid w:val="009B725E"/>
    <w:rsid w:val="009E14F3"/>
    <w:rsid w:val="009E5051"/>
    <w:rsid w:val="00A17012"/>
    <w:rsid w:val="00A32113"/>
    <w:rsid w:val="00A47604"/>
    <w:rsid w:val="00A52219"/>
    <w:rsid w:val="00A97952"/>
    <w:rsid w:val="00AA0F90"/>
    <w:rsid w:val="00AD5D43"/>
    <w:rsid w:val="00AE0E5F"/>
    <w:rsid w:val="00AE3A97"/>
    <w:rsid w:val="00AF7FF6"/>
    <w:rsid w:val="00B004A7"/>
    <w:rsid w:val="00B04509"/>
    <w:rsid w:val="00B11AB9"/>
    <w:rsid w:val="00B15CB7"/>
    <w:rsid w:val="00B55BEE"/>
    <w:rsid w:val="00B723F2"/>
    <w:rsid w:val="00B7308C"/>
    <w:rsid w:val="00B8374B"/>
    <w:rsid w:val="00B848C9"/>
    <w:rsid w:val="00B920E7"/>
    <w:rsid w:val="00BC4024"/>
    <w:rsid w:val="00BC66C8"/>
    <w:rsid w:val="00BD640E"/>
    <w:rsid w:val="00BE1791"/>
    <w:rsid w:val="00BE3FC6"/>
    <w:rsid w:val="00C012EA"/>
    <w:rsid w:val="00C127D9"/>
    <w:rsid w:val="00C341B8"/>
    <w:rsid w:val="00C657FB"/>
    <w:rsid w:val="00C67C08"/>
    <w:rsid w:val="00C74B15"/>
    <w:rsid w:val="00C83F06"/>
    <w:rsid w:val="00C959B0"/>
    <w:rsid w:val="00CA250D"/>
    <w:rsid w:val="00CA6775"/>
    <w:rsid w:val="00CB62A1"/>
    <w:rsid w:val="00CD334A"/>
    <w:rsid w:val="00CD6E44"/>
    <w:rsid w:val="00CF6F2F"/>
    <w:rsid w:val="00D23F15"/>
    <w:rsid w:val="00D25D3F"/>
    <w:rsid w:val="00D27ADA"/>
    <w:rsid w:val="00D27F2E"/>
    <w:rsid w:val="00D37BDE"/>
    <w:rsid w:val="00D82B8B"/>
    <w:rsid w:val="00D91D95"/>
    <w:rsid w:val="00DA135C"/>
    <w:rsid w:val="00DB2DBD"/>
    <w:rsid w:val="00DB750D"/>
    <w:rsid w:val="00DD1726"/>
    <w:rsid w:val="00DE068B"/>
    <w:rsid w:val="00DF61B0"/>
    <w:rsid w:val="00E13061"/>
    <w:rsid w:val="00E16340"/>
    <w:rsid w:val="00E16344"/>
    <w:rsid w:val="00E168C6"/>
    <w:rsid w:val="00E20306"/>
    <w:rsid w:val="00E20727"/>
    <w:rsid w:val="00E27C97"/>
    <w:rsid w:val="00E45CCB"/>
    <w:rsid w:val="00E53AC2"/>
    <w:rsid w:val="00E55541"/>
    <w:rsid w:val="00E60829"/>
    <w:rsid w:val="00E60C15"/>
    <w:rsid w:val="00E72439"/>
    <w:rsid w:val="00E8680D"/>
    <w:rsid w:val="00E9318C"/>
    <w:rsid w:val="00EA49F1"/>
    <w:rsid w:val="00EB77D2"/>
    <w:rsid w:val="00EC6914"/>
    <w:rsid w:val="00ED6A4E"/>
    <w:rsid w:val="00EE3054"/>
    <w:rsid w:val="00EE69BE"/>
    <w:rsid w:val="00EF07C0"/>
    <w:rsid w:val="00F13E7F"/>
    <w:rsid w:val="00F3020A"/>
    <w:rsid w:val="00F31867"/>
    <w:rsid w:val="00F51FA4"/>
    <w:rsid w:val="00F568DD"/>
    <w:rsid w:val="00F6456F"/>
    <w:rsid w:val="00F65D2B"/>
    <w:rsid w:val="00F66E8D"/>
    <w:rsid w:val="00F85C0B"/>
    <w:rsid w:val="00F92905"/>
    <w:rsid w:val="00F96255"/>
    <w:rsid w:val="00FA1931"/>
    <w:rsid w:val="00FA6645"/>
    <w:rsid w:val="00FB27D0"/>
    <w:rsid w:val="00FC5332"/>
    <w:rsid w:val="00FE024D"/>
    <w:rsid w:val="00FE6E60"/>
    <w:rsid w:val="00FE6F75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0" w:unhideWhenUsed="0"/>
    <w:lsdException w:name="No Spacing" w:semiHidden="0" w:uiPriority="1" w:unhideWhenUsed="0" w:qFormat="1"/>
    <w:lsdException w:name="Revision" w:uiPriority="0" w:unhideWhenUsed="0"/>
    <w:lsdException w:name="List Paragraph" w:uiPriority="3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332"/>
    <w:pPr>
      <w:jc w:val="both"/>
    </w:pPr>
    <w:rPr>
      <w:rFonts w:eastAsiaTheme="minorEastAsia" w:cstheme="minorBidi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542B1"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4542B1"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4542B1"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42B1"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42B1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42B1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42B1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42B1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42B1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542B1"/>
    <w:pPr>
      <w:spacing w:after="0" w:line="240" w:lineRule="auto"/>
    </w:pPr>
    <w:rPr>
      <w:rFonts w:eastAsiaTheme="minorEastAsia" w:cstheme="minorBidi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link w:val="TitreCar"/>
    <w:uiPriority w:val="10"/>
    <w:qFormat/>
    <w:rsid w:val="004542B1"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42B1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Sous-titre">
    <w:name w:val="Subtitle"/>
    <w:basedOn w:val="Normal"/>
    <w:link w:val="Sous-titreCar"/>
    <w:uiPriority w:val="11"/>
    <w:qFormat/>
    <w:rsid w:val="004542B1"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542B1"/>
    <w:rPr>
      <w:i/>
      <w:iCs/>
      <w:color w:val="424456" w:themeColor="text2"/>
      <w:sz w:val="24"/>
      <w:szCs w:val="24"/>
    </w:rPr>
  </w:style>
  <w:style w:type="character" w:styleId="Emphaseintense">
    <w:name w:val="Intense Emphasis"/>
    <w:basedOn w:val="Policepardfaut"/>
    <w:uiPriority w:val="21"/>
    <w:qFormat/>
    <w:rsid w:val="004542B1"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4542B1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542B1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542B1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542B1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sid w:val="004542B1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4542B1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4542B1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4542B1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542B1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lev">
    <w:name w:val="Strong"/>
    <w:basedOn w:val="Policepardfaut"/>
    <w:uiPriority w:val="22"/>
    <w:qFormat/>
    <w:rsid w:val="004542B1"/>
    <w:rPr>
      <w:b/>
      <w:bCs/>
    </w:rPr>
  </w:style>
  <w:style w:type="paragraph" w:styleId="Normalcentr">
    <w:name w:val="Block Text"/>
    <w:basedOn w:val="Normal"/>
    <w:uiPriority w:val="3"/>
    <w:semiHidden/>
    <w:unhideWhenUsed/>
    <w:rsid w:val="004542B1"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Emphaseple">
    <w:name w:val="Subtle Emphasis"/>
    <w:basedOn w:val="Policepardfaut"/>
    <w:uiPriority w:val="19"/>
    <w:qFormat/>
    <w:rsid w:val="004542B1"/>
    <w:rPr>
      <w:rFonts w:asciiTheme="minorHAnsi" w:hAnsiTheme="minorHAnsi"/>
      <w:i/>
      <w:iCs/>
      <w:color w:val="006666"/>
    </w:rPr>
  </w:style>
  <w:style w:type="character" w:styleId="Rfrenceintense">
    <w:name w:val="Intense Reference"/>
    <w:basedOn w:val="Policepardfaut"/>
    <w:uiPriority w:val="32"/>
    <w:qFormat/>
    <w:rsid w:val="004542B1"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Rfrenceple">
    <w:name w:val="Subtle Reference"/>
    <w:basedOn w:val="Policepardfaut"/>
    <w:uiPriority w:val="31"/>
    <w:qFormat/>
    <w:rsid w:val="004542B1"/>
    <w:rPr>
      <w:i/>
      <w:iCs/>
      <w:color w:val="4E4F89"/>
    </w:rPr>
  </w:style>
  <w:style w:type="character" w:styleId="Accentuation">
    <w:name w:val="Emphasis"/>
    <w:uiPriority w:val="20"/>
    <w:qFormat/>
    <w:rsid w:val="004542B1"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fr-FR"/>
    </w:rPr>
  </w:style>
  <w:style w:type="character" w:styleId="Titredulivre">
    <w:name w:val="Book Title"/>
    <w:basedOn w:val="Policepardfaut"/>
    <w:uiPriority w:val="33"/>
    <w:qFormat/>
    <w:rsid w:val="004542B1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42B1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4542B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4542B1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542B1"/>
    <w:rPr>
      <w:sz w:val="20"/>
    </w:rPr>
  </w:style>
  <w:style w:type="paragraph" w:styleId="Retraitnormal">
    <w:name w:val="Normal Indent"/>
    <w:basedOn w:val="Normal"/>
    <w:uiPriority w:val="99"/>
    <w:unhideWhenUsed/>
    <w:rsid w:val="004542B1"/>
    <w:pPr>
      <w:ind w:left="720"/>
      <w:contextualSpacing/>
    </w:pPr>
  </w:style>
  <w:style w:type="paragraph" w:styleId="Citationintense">
    <w:name w:val="Intense Quote"/>
    <w:basedOn w:val="Normal"/>
    <w:uiPriority w:val="30"/>
    <w:qFormat/>
    <w:rsid w:val="004542B1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ListepucesUrbain">
    <w:name w:val="Liste à puces (Urbain)"/>
    <w:uiPriority w:val="99"/>
    <w:rsid w:val="004542B1"/>
    <w:pPr>
      <w:numPr>
        <w:numId w:val="1"/>
      </w:numPr>
    </w:pPr>
  </w:style>
  <w:style w:type="numbering" w:customStyle="1" w:styleId="ListenumroteUrbain">
    <w:name w:val="Liste numérotée (Urbain)"/>
    <w:uiPriority w:val="99"/>
    <w:rsid w:val="004542B1"/>
    <w:pPr>
      <w:numPr>
        <w:numId w:val="2"/>
      </w:numPr>
    </w:pPr>
  </w:style>
  <w:style w:type="paragraph" w:styleId="Paragraphedeliste">
    <w:name w:val="List Paragraph"/>
    <w:basedOn w:val="Normal"/>
    <w:uiPriority w:val="36"/>
    <w:unhideWhenUsed/>
    <w:qFormat/>
    <w:rsid w:val="004542B1"/>
    <w:pPr>
      <w:ind w:left="720"/>
      <w:contextualSpacing/>
    </w:pPr>
  </w:style>
  <w:style w:type="paragraph" w:styleId="Sansinterligne">
    <w:name w:val="No Spacing"/>
    <w:basedOn w:val="Normal"/>
    <w:uiPriority w:val="1"/>
    <w:qFormat/>
    <w:rsid w:val="004542B1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sid w:val="004542B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42B1"/>
    <w:pPr>
      <w:spacing w:after="0" w:line="240" w:lineRule="auto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42B1"/>
    <w:rPr>
      <w:rFonts w:eastAsiaTheme="minorEastAsia" w:hAnsi="Tahoma" w:cstheme="minorBidi"/>
      <w:sz w:val="16"/>
      <w:szCs w:val="16"/>
      <w:lang w:val="fr-FR"/>
    </w:rPr>
  </w:style>
  <w:style w:type="paragraph" w:customStyle="1" w:styleId="En-ttepair">
    <w:name w:val="En-tête pair"/>
    <w:basedOn w:val="En-tte"/>
    <w:uiPriority w:val="39"/>
    <w:rsid w:val="004542B1"/>
    <w:pPr>
      <w:pBdr>
        <w:bottom w:val="single" w:sz="4" w:space="1" w:color="auto"/>
      </w:pBdr>
    </w:pPr>
  </w:style>
  <w:style w:type="paragraph" w:customStyle="1" w:styleId="En-tteimpair">
    <w:name w:val="En-tête impair"/>
    <w:basedOn w:val="En-tte"/>
    <w:uiPriority w:val="39"/>
    <w:rsid w:val="004542B1"/>
    <w:pPr>
      <w:pBdr>
        <w:bottom w:val="single" w:sz="4" w:space="1" w:color="auto"/>
      </w:pBdr>
      <w:jc w:val="right"/>
    </w:pPr>
  </w:style>
  <w:style w:type="paragraph" w:customStyle="1" w:styleId="Puce1">
    <w:name w:val="Puce 1"/>
    <w:basedOn w:val="Paragraphedeliste"/>
    <w:uiPriority w:val="38"/>
    <w:qFormat/>
    <w:rsid w:val="004542B1"/>
    <w:pPr>
      <w:numPr>
        <w:numId w:val="3"/>
      </w:numPr>
      <w:spacing w:after="0"/>
    </w:pPr>
  </w:style>
  <w:style w:type="paragraph" w:customStyle="1" w:styleId="Puce2">
    <w:name w:val="Puce 2"/>
    <w:basedOn w:val="Paragraphedeliste"/>
    <w:uiPriority w:val="38"/>
    <w:qFormat/>
    <w:rsid w:val="004542B1"/>
    <w:pPr>
      <w:numPr>
        <w:ilvl w:val="1"/>
        <w:numId w:val="3"/>
      </w:numPr>
      <w:spacing w:after="0"/>
    </w:pPr>
  </w:style>
  <w:style w:type="paragraph" w:customStyle="1" w:styleId="Puce3">
    <w:name w:val="Puce 3"/>
    <w:basedOn w:val="Paragraphedeliste"/>
    <w:uiPriority w:val="38"/>
    <w:qFormat/>
    <w:rsid w:val="004542B1"/>
    <w:pPr>
      <w:numPr>
        <w:ilvl w:val="2"/>
        <w:numId w:val="3"/>
      </w:numPr>
      <w:spacing w:after="0"/>
    </w:pPr>
  </w:style>
  <w:style w:type="paragraph" w:customStyle="1" w:styleId="EspaceRservParDfautSujet10">
    <w:name w:val="EspaceRéservéParDéfaut_Sujet10"/>
    <w:uiPriority w:val="39"/>
    <w:rsid w:val="004542B1"/>
    <w:rPr>
      <w:rFonts w:eastAsiaTheme="minorEastAsia" w:cstheme="minorBidi"/>
      <w:i/>
      <w:iCs/>
      <w:color w:val="424456" w:themeColor="text2"/>
      <w:sz w:val="24"/>
      <w:szCs w:val="24"/>
      <w:lang w:val="fr-FR"/>
    </w:rPr>
  </w:style>
  <w:style w:type="paragraph" w:customStyle="1" w:styleId="Catgorie">
    <w:name w:val="Catégorie"/>
    <w:basedOn w:val="Normal"/>
    <w:link w:val="Textecatgorie"/>
    <w:uiPriority w:val="39"/>
    <w:qFormat/>
    <w:rsid w:val="004542B1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aires">
    <w:name w:val="Commentaires"/>
    <w:basedOn w:val="Normal"/>
    <w:link w:val="Textecommentaires"/>
    <w:uiPriority w:val="39"/>
    <w:qFormat/>
    <w:rsid w:val="004542B1"/>
    <w:pPr>
      <w:spacing w:after="120" w:line="240" w:lineRule="auto"/>
    </w:pPr>
    <w:rPr>
      <w:b/>
      <w:bCs/>
    </w:rPr>
  </w:style>
  <w:style w:type="character" w:customStyle="1" w:styleId="Textecatgorie">
    <w:name w:val="Texte catégorie"/>
    <w:basedOn w:val="Policepardfaut"/>
    <w:link w:val="Catgorie"/>
    <w:uiPriority w:val="39"/>
    <w:rsid w:val="004542B1"/>
    <w:rPr>
      <w:rFonts w:eastAsiaTheme="minorEastAsia" w:cstheme="minorBidi"/>
      <w:caps/>
      <w:lang w:val="fr-FR"/>
    </w:rPr>
  </w:style>
  <w:style w:type="character" w:customStyle="1" w:styleId="Textecommentaires">
    <w:name w:val="Texte commentaires"/>
    <w:basedOn w:val="Policepardfaut"/>
    <w:link w:val="Commentaires"/>
    <w:uiPriority w:val="39"/>
    <w:rsid w:val="004542B1"/>
    <w:rPr>
      <w:rFonts w:eastAsiaTheme="minorEastAsia" w:cstheme="minorBidi"/>
      <w:b/>
      <w:bCs/>
      <w:sz w:val="20"/>
      <w:szCs w:val="20"/>
      <w:lang w:val="fr-FR"/>
    </w:rPr>
  </w:style>
  <w:style w:type="paragraph" w:customStyle="1" w:styleId="Textecommentaires0">
    <w:name w:val="Texte commentaires"/>
    <w:basedOn w:val="Normal"/>
    <w:uiPriority w:val="39"/>
    <w:qFormat/>
    <w:rsid w:val="004542B1"/>
    <w:pPr>
      <w:spacing w:after="120" w:line="288" w:lineRule="auto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4542B1"/>
    <w:rPr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4542B1"/>
    <w:pPr>
      <w:ind w:left="240"/>
    </w:pPr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542B1"/>
    <w:rPr>
      <w:color w:val="67AFBD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4542B1"/>
    <w:pPr>
      <w:spacing w:after="100"/>
      <w:ind w:left="400"/>
    </w:pPr>
  </w:style>
  <w:style w:type="paragraph" w:customStyle="1" w:styleId="Style3">
    <w:name w:val="Style 3"/>
    <w:basedOn w:val="Normal"/>
    <w:uiPriority w:val="99"/>
    <w:rsid w:val="002B44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19"/>
      <w:szCs w:val="19"/>
      <w:lang w:eastAsia="fr-FR"/>
    </w:rPr>
  </w:style>
  <w:style w:type="character" w:customStyle="1" w:styleId="CharacterStyle1">
    <w:name w:val="Character Style 1"/>
    <w:uiPriority w:val="99"/>
    <w:rsid w:val="002B44F7"/>
    <w:rPr>
      <w:sz w:val="19"/>
      <w:szCs w:val="19"/>
    </w:rPr>
  </w:style>
  <w:style w:type="paragraph" w:styleId="Citation">
    <w:name w:val="Quote"/>
    <w:basedOn w:val="Normal"/>
    <w:next w:val="Normal"/>
    <w:link w:val="CitationCar"/>
    <w:uiPriority w:val="29"/>
    <w:qFormat/>
    <w:rsid w:val="002B44F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B44F7"/>
    <w:rPr>
      <w:rFonts w:eastAsiaTheme="minorEastAsia" w:cstheme="minorBidi"/>
      <w:i/>
      <w:iCs/>
      <w:color w:val="000000" w:themeColor="text1"/>
      <w:sz w:val="20"/>
      <w:szCs w:val="20"/>
      <w:lang w:val="fr-FR"/>
    </w:rPr>
  </w:style>
  <w:style w:type="paragraph" w:styleId="Retraitcorpsdetexte">
    <w:name w:val="Body Text Indent"/>
    <w:basedOn w:val="Normal"/>
    <w:link w:val="RetraitcorpsdetexteCar"/>
    <w:rsid w:val="00E16344"/>
    <w:pPr>
      <w:spacing w:after="0" w:line="240" w:lineRule="auto"/>
      <w:ind w:left="284" w:hanging="284"/>
    </w:pPr>
    <w:rPr>
      <w:rFonts w:ascii="Times New Roman" w:eastAsia="Times New Roman" w:hAnsi="Times New Roman" w:cs="Times New Roman"/>
      <w:sz w:val="22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rsid w:val="00E16344"/>
    <w:rPr>
      <w:rFonts w:ascii="Times New Roman" w:eastAsia="Times New Roman" w:hAnsi="Times New Roman" w:cs="Times New Roman"/>
      <w:szCs w:val="20"/>
      <w:lang w:val="fr-FR" w:eastAsia="fr-FR"/>
    </w:rPr>
  </w:style>
  <w:style w:type="paragraph" w:styleId="Lgende">
    <w:name w:val="caption"/>
    <w:basedOn w:val="Normal"/>
    <w:next w:val="Normal"/>
    <w:qFormat/>
    <w:rsid w:val="00E16344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2"/>
      <w:lang w:eastAsia="fr-FR"/>
    </w:rPr>
  </w:style>
  <w:style w:type="paragraph" w:styleId="Corpsdetexte">
    <w:name w:val="Body Text"/>
    <w:basedOn w:val="Normal"/>
    <w:link w:val="CorpsdetexteCar"/>
    <w:rsid w:val="00E16344"/>
    <w:pPr>
      <w:spacing w:after="0" w:line="240" w:lineRule="auto"/>
    </w:pPr>
    <w:rPr>
      <w:rFonts w:ascii="Times New Roman" w:eastAsia="Times New Roman" w:hAnsi="Times New Roman" w:cs="Times New Roman"/>
      <w:sz w:val="22"/>
      <w:lang w:eastAsia="fr-FR"/>
    </w:rPr>
  </w:style>
  <w:style w:type="character" w:customStyle="1" w:styleId="CorpsdetexteCar">
    <w:name w:val="Corps de texte Car"/>
    <w:basedOn w:val="Policepardfaut"/>
    <w:link w:val="Corpsdetexte"/>
    <w:rsid w:val="00E16344"/>
    <w:rPr>
      <w:rFonts w:ascii="Times New Roman" w:eastAsia="Times New Roman" w:hAnsi="Times New Roman" w:cs="Times New Roman"/>
      <w:szCs w:val="20"/>
      <w:lang w:val="fr-FR" w:eastAsia="fr-FR"/>
    </w:rPr>
  </w:style>
  <w:style w:type="paragraph" w:customStyle="1" w:styleId="Default">
    <w:name w:val="Default"/>
    <w:rsid w:val="008942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0" w:unhideWhenUsed="0"/>
    <w:lsdException w:name="No Spacing" w:semiHidden="0" w:uiPriority="1" w:unhideWhenUsed="0" w:qFormat="1"/>
    <w:lsdException w:name="Revision" w:uiPriority="0" w:unhideWhenUsed="0"/>
    <w:lsdException w:name="List Paragraph" w:uiPriority="3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332"/>
    <w:pPr>
      <w:jc w:val="both"/>
    </w:pPr>
    <w:rPr>
      <w:rFonts w:eastAsiaTheme="minorEastAsia" w:cstheme="minorBidi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542B1"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4542B1"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4542B1"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42B1"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42B1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42B1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42B1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42B1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42B1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542B1"/>
    <w:pPr>
      <w:spacing w:after="0" w:line="240" w:lineRule="auto"/>
    </w:pPr>
    <w:rPr>
      <w:rFonts w:eastAsiaTheme="minorEastAsia" w:cstheme="minorBidi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link w:val="TitreCar"/>
    <w:uiPriority w:val="10"/>
    <w:qFormat/>
    <w:rsid w:val="004542B1"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42B1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Sous-titre">
    <w:name w:val="Subtitle"/>
    <w:basedOn w:val="Normal"/>
    <w:link w:val="Sous-titreCar"/>
    <w:uiPriority w:val="11"/>
    <w:qFormat/>
    <w:rsid w:val="004542B1"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542B1"/>
    <w:rPr>
      <w:i/>
      <w:iCs/>
      <w:color w:val="424456" w:themeColor="text2"/>
      <w:sz w:val="24"/>
      <w:szCs w:val="24"/>
    </w:rPr>
  </w:style>
  <w:style w:type="character" w:styleId="Emphaseintense">
    <w:name w:val="Intense Emphasis"/>
    <w:basedOn w:val="Policepardfaut"/>
    <w:uiPriority w:val="21"/>
    <w:qFormat/>
    <w:rsid w:val="004542B1"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4542B1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542B1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542B1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542B1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sid w:val="004542B1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4542B1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4542B1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4542B1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542B1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lev">
    <w:name w:val="Strong"/>
    <w:basedOn w:val="Policepardfaut"/>
    <w:uiPriority w:val="22"/>
    <w:qFormat/>
    <w:rsid w:val="004542B1"/>
    <w:rPr>
      <w:b/>
      <w:bCs/>
    </w:rPr>
  </w:style>
  <w:style w:type="paragraph" w:styleId="Normalcentr">
    <w:name w:val="Block Text"/>
    <w:basedOn w:val="Normal"/>
    <w:uiPriority w:val="3"/>
    <w:semiHidden/>
    <w:unhideWhenUsed/>
    <w:rsid w:val="004542B1"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Emphaseple">
    <w:name w:val="Subtle Emphasis"/>
    <w:basedOn w:val="Policepardfaut"/>
    <w:uiPriority w:val="19"/>
    <w:qFormat/>
    <w:rsid w:val="004542B1"/>
    <w:rPr>
      <w:rFonts w:asciiTheme="minorHAnsi" w:hAnsiTheme="minorHAnsi"/>
      <w:i/>
      <w:iCs/>
      <w:color w:val="006666"/>
    </w:rPr>
  </w:style>
  <w:style w:type="character" w:styleId="Rfrenceintense">
    <w:name w:val="Intense Reference"/>
    <w:basedOn w:val="Policepardfaut"/>
    <w:uiPriority w:val="32"/>
    <w:qFormat/>
    <w:rsid w:val="004542B1"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Rfrenceple">
    <w:name w:val="Subtle Reference"/>
    <w:basedOn w:val="Policepardfaut"/>
    <w:uiPriority w:val="31"/>
    <w:qFormat/>
    <w:rsid w:val="004542B1"/>
    <w:rPr>
      <w:i/>
      <w:iCs/>
      <w:color w:val="4E4F89"/>
    </w:rPr>
  </w:style>
  <w:style w:type="character" w:styleId="Accentuation">
    <w:name w:val="Emphasis"/>
    <w:uiPriority w:val="20"/>
    <w:qFormat/>
    <w:rsid w:val="004542B1"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fr-FR"/>
    </w:rPr>
  </w:style>
  <w:style w:type="character" w:styleId="Titredulivre">
    <w:name w:val="Book Title"/>
    <w:basedOn w:val="Policepardfaut"/>
    <w:uiPriority w:val="33"/>
    <w:qFormat/>
    <w:rsid w:val="004542B1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42B1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4542B1"/>
    <w:rPr>
      <w:sz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4542B1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542B1"/>
    <w:rPr>
      <w:sz w:val="20"/>
    </w:rPr>
  </w:style>
  <w:style w:type="paragraph" w:styleId="Retraitnormal">
    <w:name w:val="Normal Indent"/>
    <w:basedOn w:val="Normal"/>
    <w:uiPriority w:val="99"/>
    <w:unhideWhenUsed/>
    <w:rsid w:val="004542B1"/>
    <w:pPr>
      <w:ind w:left="720"/>
      <w:contextualSpacing/>
    </w:pPr>
  </w:style>
  <w:style w:type="paragraph" w:styleId="Citationintense">
    <w:name w:val="Intense Quote"/>
    <w:basedOn w:val="Normal"/>
    <w:uiPriority w:val="30"/>
    <w:qFormat/>
    <w:rsid w:val="004542B1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ListepucesUrbain">
    <w:name w:val="Liste à puces (Urbain)"/>
    <w:uiPriority w:val="99"/>
    <w:rsid w:val="004542B1"/>
    <w:pPr>
      <w:numPr>
        <w:numId w:val="1"/>
      </w:numPr>
    </w:pPr>
  </w:style>
  <w:style w:type="numbering" w:customStyle="1" w:styleId="ListenumroteUrbain">
    <w:name w:val="Liste numérotée (Urbain)"/>
    <w:uiPriority w:val="99"/>
    <w:rsid w:val="004542B1"/>
    <w:pPr>
      <w:numPr>
        <w:numId w:val="2"/>
      </w:numPr>
    </w:pPr>
  </w:style>
  <w:style w:type="paragraph" w:styleId="Paragraphedeliste">
    <w:name w:val="List Paragraph"/>
    <w:basedOn w:val="Normal"/>
    <w:uiPriority w:val="36"/>
    <w:unhideWhenUsed/>
    <w:qFormat/>
    <w:rsid w:val="004542B1"/>
    <w:pPr>
      <w:ind w:left="720"/>
      <w:contextualSpacing/>
    </w:pPr>
  </w:style>
  <w:style w:type="paragraph" w:styleId="Sansinterligne">
    <w:name w:val="No Spacing"/>
    <w:basedOn w:val="Normal"/>
    <w:uiPriority w:val="1"/>
    <w:qFormat/>
    <w:rsid w:val="004542B1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sid w:val="004542B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42B1"/>
    <w:pPr>
      <w:spacing w:after="0" w:line="240" w:lineRule="auto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42B1"/>
    <w:rPr>
      <w:rFonts w:eastAsiaTheme="minorEastAsia" w:hAnsi="Tahoma" w:cstheme="minorBidi"/>
      <w:sz w:val="16"/>
      <w:szCs w:val="16"/>
      <w:lang w:val="fr-FR"/>
    </w:rPr>
  </w:style>
  <w:style w:type="paragraph" w:customStyle="1" w:styleId="En-ttepair">
    <w:name w:val="En-tête pair"/>
    <w:basedOn w:val="En-tte"/>
    <w:uiPriority w:val="39"/>
    <w:rsid w:val="004542B1"/>
    <w:pPr>
      <w:pBdr>
        <w:bottom w:val="single" w:sz="4" w:space="1" w:color="auto"/>
      </w:pBdr>
    </w:pPr>
  </w:style>
  <w:style w:type="paragraph" w:customStyle="1" w:styleId="En-tteimpair">
    <w:name w:val="En-tête impair"/>
    <w:basedOn w:val="En-tte"/>
    <w:uiPriority w:val="39"/>
    <w:rsid w:val="004542B1"/>
    <w:pPr>
      <w:pBdr>
        <w:bottom w:val="single" w:sz="4" w:space="1" w:color="auto"/>
      </w:pBdr>
      <w:jc w:val="right"/>
    </w:pPr>
  </w:style>
  <w:style w:type="paragraph" w:customStyle="1" w:styleId="Puce1">
    <w:name w:val="Puce 1"/>
    <w:basedOn w:val="Paragraphedeliste"/>
    <w:uiPriority w:val="38"/>
    <w:qFormat/>
    <w:rsid w:val="004542B1"/>
    <w:pPr>
      <w:numPr>
        <w:numId w:val="3"/>
      </w:numPr>
      <w:spacing w:after="0"/>
    </w:pPr>
  </w:style>
  <w:style w:type="paragraph" w:customStyle="1" w:styleId="Puce2">
    <w:name w:val="Puce 2"/>
    <w:basedOn w:val="Paragraphedeliste"/>
    <w:uiPriority w:val="38"/>
    <w:qFormat/>
    <w:rsid w:val="004542B1"/>
    <w:pPr>
      <w:numPr>
        <w:ilvl w:val="1"/>
        <w:numId w:val="3"/>
      </w:numPr>
      <w:spacing w:after="0"/>
    </w:pPr>
  </w:style>
  <w:style w:type="paragraph" w:customStyle="1" w:styleId="Puce3">
    <w:name w:val="Puce 3"/>
    <w:basedOn w:val="Paragraphedeliste"/>
    <w:uiPriority w:val="38"/>
    <w:qFormat/>
    <w:rsid w:val="004542B1"/>
    <w:pPr>
      <w:numPr>
        <w:ilvl w:val="2"/>
        <w:numId w:val="3"/>
      </w:numPr>
      <w:spacing w:after="0"/>
    </w:pPr>
  </w:style>
  <w:style w:type="paragraph" w:customStyle="1" w:styleId="EspaceRservParDfautSujet10">
    <w:name w:val="EspaceRéservéParDéfaut_Sujet10"/>
    <w:uiPriority w:val="39"/>
    <w:rsid w:val="004542B1"/>
    <w:rPr>
      <w:rFonts w:eastAsiaTheme="minorEastAsia" w:cstheme="minorBidi"/>
      <w:i/>
      <w:iCs/>
      <w:color w:val="424456" w:themeColor="text2"/>
      <w:sz w:val="24"/>
      <w:szCs w:val="24"/>
      <w:lang w:val="fr-FR"/>
    </w:rPr>
  </w:style>
  <w:style w:type="paragraph" w:customStyle="1" w:styleId="Catgorie">
    <w:name w:val="Catégorie"/>
    <w:basedOn w:val="Normal"/>
    <w:link w:val="Textecatgorie"/>
    <w:uiPriority w:val="39"/>
    <w:qFormat/>
    <w:rsid w:val="004542B1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aires">
    <w:name w:val="Commentaires"/>
    <w:basedOn w:val="Normal"/>
    <w:link w:val="Textecommentaires"/>
    <w:uiPriority w:val="39"/>
    <w:qFormat/>
    <w:rsid w:val="004542B1"/>
    <w:pPr>
      <w:spacing w:after="120" w:line="240" w:lineRule="auto"/>
    </w:pPr>
    <w:rPr>
      <w:b/>
      <w:bCs/>
    </w:rPr>
  </w:style>
  <w:style w:type="character" w:customStyle="1" w:styleId="Textecatgorie">
    <w:name w:val="Texte catégorie"/>
    <w:basedOn w:val="Policepardfaut"/>
    <w:link w:val="Catgorie"/>
    <w:uiPriority w:val="39"/>
    <w:rsid w:val="004542B1"/>
    <w:rPr>
      <w:rFonts w:eastAsiaTheme="minorEastAsia" w:cstheme="minorBidi"/>
      <w:caps/>
      <w:lang w:val="fr-FR"/>
    </w:rPr>
  </w:style>
  <w:style w:type="character" w:customStyle="1" w:styleId="Textecommentaires">
    <w:name w:val="Texte commentaires"/>
    <w:basedOn w:val="Policepardfaut"/>
    <w:link w:val="Commentaires"/>
    <w:uiPriority w:val="39"/>
    <w:rsid w:val="004542B1"/>
    <w:rPr>
      <w:rFonts w:eastAsiaTheme="minorEastAsia" w:cstheme="minorBidi"/>
      <w:b/>
      <w:bCs/>
      <w:sz w:val="20"/>
      <w:szCs w:val="20"/>
      <w:lang w:val="fr-FR"/>
    </w:rPr>
  </w:style>
  <w:style w:type="paragraph" w:customStyle="1" w:styleId="Textecommentaires0">
    <w:name w:val="Texte commentaires"/>
    <w:basedOn w:val="Normal"/>
    <w:uiPriority w:val="39"/>
    <w:qFormat/>
    <w:rsid w:val="004542B1"/>
    <w:pPr>
      <w:spacing w:after="120" w:line="288" w:lineRule="auto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4542B1"/>
    <w:rPr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4542B1"/>
    <w:pPr>
      <w:ind w:left="240"/>
    </w:pPr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542B1"/>
    <w:rPr>
      <w:color w:val="67AFBD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4542B1"/>
    <w:pPr>
      <w:spacing w:after="100"/>
      <w:ind w:left="400"/>
    </w:pPr>
  </w:style>
  <w:style w:type="paragraph" w:customStyle="1" w:styleId="Style3">
    <w:name w:val="Style 3"/>
    <w:basedOn w:val="Normal"/>
    <w:uiPriority w:val="99"/>
    <w:rsid w:val="002B44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19"/>
      <w:szCs w:val="19"/>
      <w:lang w:eastAsia="fr-FR"/>
    </w:rPr>
  </w:style>
  <w:style w:type="character" w:customStyle="1" w:styleId="CharacterStyle1">
    <w:name w:val="Character Style 1"/>
    <w:uiPriority w:val="99"/>
    <w:rsid w:val="002B44F7"/>
    <w:rPr>
      <w:sz w:val="19"/>
      <w:szCs w:val="19"/>
    </w:rPr>
  </w:style>
  <w:style w:type="paragraph" w:styleId="Citation">
    <w:name w:val="Quote"/>
    <w:basedOn w:val="Normal"/>
    <w:next w:val="Normal"/>
    <w:link w:val="CitationCar"/>
    <w:uiPriority w:val="29"/>
    <w:qFormat/>
    <w:rsid w:val="002B44F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B44F7"/>
    <w:rPr>
      <w:rFonts w:eastAsiaTheme="minorEastAsia" w:cstheme="minorBidi"/>
      <w:i/>
      <w:iCs/>
      <w:color w:val="000000" w:themeColor="text1"/>
      <w:sz w:val="20"/>
      <w:szCs w:val="20"/>
      <w:lang w:val="fr-FR"/>
    </w:rPr>
  </w:style>
  <w:style w:type="paragraph" w:styleId="Retraitcorpsdetexte">
    <w:name w:val="Body Text Indent"/>
    <w:basedOn w:val="Normal"/>
    <w:link w:val="RetraitcorpsdetexteCar"/>
    <w:rsid w:val="00E16344"/>
    <w:pPr>
      <w:spacing w:after="0" w:line="240" w:lineRule="auto"/>
      <w:ind w:left="284" w:hanging="284"/>
    </w:pPr>
    <w:rPr>
      <w:rFonts w:ascii="Times New Roman" w:eastAsia="Times New Roman" w:hAnsi="Times New Roman" w:cs="Times New Roman"/>
      <w:sz w:val="22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rsid w:val="00E16344"/>
    <w:rPr>
      <w:rFonts w:ascii="Times New Roman" w:eastAsia="Times New Roman" w:hAnsi="Times New Roman" w:cs="Times New Roman"/>
      <w:szCs w:val="20"/>
      <w:lang w:val="fr-FR" w:eastAsia="fr-FR"/>
    </w:rPr>
  </w:style>
  <w:style w:type="paragraph" w:styleId="Lgende">
    <w:name w:val="caption"/>
    <w:basedOn w:val="Normal"/>
    <w:next w:val="Normal"/>
    <w:qFormat/>
    <w:rsid w:val="00E16344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2"/>
      <w:lang w:eastAsia="fr-FR"/>
    </w:rPr>
  </w:style>
  <w:style w:type="paragraph" w:styleId="Corpsdetexte">
    <w:name w:val="Body Text"/>
    <w:basedOn w:val="Normal"/>
    <w:link w:val="CorpsdetexteCar"/>
    <w:rsid w:val="00E16344"/>
    <w:pPr>
      <w:spacing w:after="0" w:line="240" w:lineRule="auto"/>
    </w:pPr>
    <w:rPr>
      <w:rFonts w:ascii="Times New Roman" w:eastAsia="Times New Roman" w:hAnsi="Times New Roman" w:cs="Times New Roman"/>
      <w:sz w:val="22"/>
      <w:lang w:eastAsia="fr-FR"/>
    </w:rPr>
  </w:style>
  <w:style w:type="character" w:customStyle="1" w:styleId="CorpsdetexteCar">
    <w:name w:val="Corps de texte Car"/>
    <w:basedOn w:val="Policepardfaut"/>
    <w:link w:val="Corpsdetexte"/>
    <w:rsid w:val="00E16344"/>
    <w:rPr>
      <w:rFonts w:ascii="Times New Roman" w:eastAsia="Times New Roman" w:hAnsi="Times New Roman" w:cs="Times New Roman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oleObject" Target="embeddings/oleObject2.bin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oleObject" Target="embeddings/oleObject1.bin"/><Relationship Id="rId36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6.png"/><Relationship Id="rId35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-Luc\AppData\Roaming\Microsoft\Templates\Urban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2012-09-23T00:00:00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28" ma:contentTypeDescription="Create a new document." ma:contentTypeScope="" ma:versionID="3734922cae638a1d4f2b3c9f45d0aea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9364C-C68E-4DA6-848D-6C28CC419E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38365DF7-43EA-4E72-91B4-0516BF50EC6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F8C6C5-42A0-44E2-BB21-EEF3337C277B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2EA2549-45A9-4834-8F6B-D932BDF314A5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UrbanReport</Template>
  <TotalTime>39</TotalTime>
  <Pages>11</Pages>
  <Words>1078</Words>
  <Characters>5935</Characters>
  <Application>Microsoft Office Word</Application>
  <DocSecurity>0</DocSecurity>
  <Lines>49</Lines>
  <Paragraphs>13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Le principe d’encapsulation -         mise en place d’un serveur Web</vt:lpstr>
      <vt:lpstr/>
      <vt:lpstr>Heading 1</vt:lpstr>
      <vt:lpstr>    Heading 2</vt:lpstr>
      <vt:lpstr>        /Heading 3</vt:lpstr>
    </vt:vector>
  </TitlesOfParts>
  <Company>Microsoft</Company>
  <LinksUpToDate>false</LinksUpToDate>
  <CharactersWithSpaces>7000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principe d’encapsulation -         mise en place d’un serveur Web</dc:title>
  <dc:subject>Cours à usage des Bts Sio 1ère année</dc:subject>
  <dc:creator>Jean-Luc Baptiste</dc:creator>
  <cp:lastModifiedBy>mlebeau</cp:lastModifiedBy>
  <cp:revision>3</cp:revision>
  <dcterms:created xsi:type="dcterms:W3CDTF">2015-09-22T07:39:00Z</dcterms:created>
  <dcterms:modified xsi:type="dcterms:W3CDTF">2015-09-22T08:18:00Z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